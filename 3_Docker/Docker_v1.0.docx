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7355B1" w:rsidR="00365484" w:rsidP="00365484" w:rsidRDefault="007355B1" w14:paraId="0F5A1312" w14:textId="77777777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59AC44F9" wp14:editId="40DEE796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55B1" w:rsidR="00365484">
        <w:rPr>
          <w:rFonts w:cs="Arial"/>
          <w:snapToGrid w:val="0"/>
          <w:lang w:val="en-US"/>
        </w:rPr>
        <w:br w:type="textWrapping" w:clear="all"/>
      </w:r>
    </w:p>
    <w:p w:rsidRPr="007355B1" w:rsidR="005E64CE" w:rsidP="005E64CE" w:rsidRDefault="005E64CE" w14:paraId="0D9A502A" w14:textId="77777777">
      <w:pPr>
        <w:rPr>
          <w:rFonts w:cs="Arial"/>
        </w:rPr>
      </w:pPr>
    </w:p>
    <w:p w:rsidRPr="007355B1" w:rsidR="002279BD" w:rsidP="002279BD" w:rsidRDefault="002279BD" w14:paraId="74021EB1" w14:textId="77777777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Pr="007355B1" w:rsidR="002279BD" w:rsidP="002279BD" w:rsidRDefault="002279BD" w14:paraId="1060586D" w14:textId="77777777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Pr="007355B1" w:rsidR="002279BD" w:rsidP="002279BD" w:rsidRDefault="002279BD" w14:paraId="5B2D0545" w14:textId="77777777">
      <w:pPr>
        <w:spacing w:before="240"/>
        <w:rPr>
          <w:rFonts w:cs="Arial"/>
          <w:iCs/>
          <w:color w:val="800000"/>
          <w:sz w:val="28"/>
          <w:lang w:val="en-US"/>
        </w:rPr>
      </w:pPr>
    </w:p>
    <w:p w:rsidRPr="007355B1" w:rsidR="002279BD" w:rsidP="005E64CE" w:rsidRDefault="002279BD" w14:paraId="69300054" w14:textId="77777777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:rsidRPr="007355B1" w:rsidR="009C5D62" w:rsidP="009C5D62" w:rsidRDefault="00D43468" w14:paraId="6252C2CD" w14:textId="13B0B3BF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b/>
          <w:i/>
          <w:color w:val="AC0000"/>
          <w:spacing w:val="40"/>
          <w:sz w:val="28"/>
          <w:szCs w:val="24"/>
          <w:lang w:val="en-US"/>
        </w:rPr>
        <w:t>Docker</w:t>
      </w:r>
    </w:p>
    <w:p w:rsidRPr="007355B1" w:rsidR="005E64CE" w:rsidP="00AF70F7" w:rsidRDefault="00594E6E" w14:paraId="463FA453" w14:textId="2E154C00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Training Assignment</w:t>
      </w:r>
      <w:r w:rsidR="00F67D7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s</w:t>
      </w:r>
    </w:p>
    <w:p w:rsidRPr="007355B1" w:rsidR="005E64CE" w:rsidP="005E64CE" w:rsidRDefault="005E64CE" w14:paraId="128FF0E0" w14:textId="77777777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Pr="007355B1" w:rsidR="005E64CE" w:rsidTr="00C35833" w14:paraId="37E3F4A9" w14:textId="77777777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 w:rsidRPr="007355B1" w:rsidR="005E64CE" w:rsidP="00730E39" w:rsidRDefault="007355B1" w14:paraId="37188A5B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Pr="007355B1" w:rsidR="005E64CE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 w:rsidRPr="007355B1" w:rsidR="005E64CE" w:rsidP="00730E39" w:rsidRDefault="007355B1" w14:paraId="43809BC0" w14:textId="77777777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Pr="007355B1" w:rsidR="005E64CE" w:rsidTr="00C35833" w14:paraId="45A13CF9" w14:textId="77777777"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</w:tcPr>
          <w:p w:rsidRPr="007355B1" w:rsidR="005E64CE" w:rsidP="00730E39" w:rsidRDefault="00730E39" w14:paraId="3F2DBE0D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nil"/>
            </w:tcBorders>
            <w:shd w:val="clear" w:color="auto" w:fill="D9D9D9"/>
          </w:tcPr>
          <w:p w:rsidRPr="007355B1" w:rsidR="005E64CE" w:rsidP="00730E39" w:rsidRDefault="007355B1" w14:paraId="58E0DD93" w14:textId="77777777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Pr="007355B1" w:rsidR="005E64CE" w:rsidTr="00C35833" w14:paraId="0CF3D182" w14:textId="77777777">
        <w:trPr>
          <w:jc w:val="center"/>
        </w:trPr>
        <w:tc>
          <w:tcPr>
            <w:tcW w:w="3119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shd w:val="clear" w:color="auto" w:fill="D9D9D9"/>
          </w:tcPr>
          <w:p w:rsidRPr="007355B1" w:rsidR="005E64CE" w:rsidP="00171177" w:rsidRDefault="005E64CE" w14:paraId="55ACFDDD" w14:textId="777777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Pr="007355B1" w:rsidR="00171177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color="auto" w:sz="8" w:space="0"/>
              <w:left w:val="single" w:color="auto" w:sz="8" w:space="0"/>
              <w:bottom w:val="nil"/>
              <w:right w:val="nil"/>
            </w:tcBorders>
            <w:shd w:val="clear" w:color="auto" w:fill="D9D9D9"/>
          </w:tcPr>
          <w:p w:rsidRPr="007355B1" w:rsidR="005E64CE" w:rsidP="00730E39" w:rsidRDefault="00F67D71" w14:paraId="6893E638" w14:textId="064B3960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25/</w:t>
            </w:r>
            <w:r w:rsidR="00D10C3F">
              <w:rPr>
                <w:rFonts w:ascii="Arial" w:hAnsi="Arial" w:cs="Arial"/>
                <w:bCs/>
                <w:color w:val="auto"/>
              </w:rPr>
              <w:t>0</w:t>
            </w:r>
            <w:r>
              <w:rPr>
                <w:rFonts w:ascii="Arial" w:hAnsi="Arial" w:cs="Arial"/>
                <w:bCs/>
                <w:color w:val="auto"/>
              </w:rPr>
              <w:t>2</w:t>
            </w:r>
            <w:r w:rsidR="00D10C3F">
              <w:rPr>
                <w:rFonts w:ascii="Arial" w:hAnsi="Arial" w:cs="Arial"/>
                <w:bCs/>
                <w:color w:val="auto"/>
              </w:rPr>
              <w:t>/2022</w:t>
            </w:r>
          </w:p>
        </w:tc>
      </w:tr>
    </w:tbl>
    <w:p w:rsidRPr="007355B1" w:rsidR="005E64CE" w:rsidP="005E64CE" w:rsidRDefault="005E64CE" w14:paraId="00B90F91" w14:textId="77777777">
      <w:pPr>
        <w:pStyle w:val="NormalText"/>
        <w:rPr>
          <w:rFonts w:ascii="Arial" w:hAnsi="Arial" w:cs="Arial"/>
        </w:rPr>
      </w:pPr>
    </w:p>
    <w:p w:rsidRPr="007355B1" w:rsidR="005E64CE" w:rsidP="005E64CE" w:rsidRDefault="005E64CE" w14:paraId="5696EF03" w14:textId="77777777">
      <w:pPr>
        <w:rPr>
          <w:rFonts w:cs="Arial"/>
          <w:color w:val="000000"/>
        </w:rPr>
      </w:pPr>
    </w:p>
    <w:p w:rsidRPr="007355B1" w:rsidR="005E64CE" w:rsidP="005E64CE" w:rsidRDefault="005E64CE" w14:paraId="775C2EEA" w14:textId="77777777">
      <w:pPr>
        <w:pStyle w:val="CommentText"/>
        <w:rPr>
          <w:rFonts w:ascii="Arial" w:hAnsi="Arial" w:cs="Arial"/>
        </w:rPr>
      </w:pPr>
    </w:p>
    <w:p w:rsidRPr="007355B1" w:rsidR="005E64CE" w:rsidP="005E64CE" w:rsidRDefault="005E64CE" w14:paraId="2680B0BC" w14:textId="77777777">
      <w:pPr>
        <w:jc w:val="center"/>
        <w:rPr>
          <w:rFonts w:cs="Arial"/>
          <w:bCs/>
        </w:rPr>
      </w:pPr>
    </w:p>
    <w:p w:rsidRPr="007355B1" w:rsidR="005E64CE" w:rsidP="005E64CE" w:rsidRDefault="005E64CE" w14:paraId="3208DB2A" w14:textId="77777777">
      <w:pPr>
        <w:jc w:val="center"/>
        <w:rPr>
          <w:rFonts w:cs="Arial"/>
          <w:bCs/>
          <w:lang w:val="en-US"/>
        </w:rPr>
      </w:pPr>
    </w:p>
    <w:p w:rsidRPr="007355B1" w:rsidR="002279BD" w:rsidP="005E64CE" w:rsidRDefault="002279BD" w14:paraId="18CC9CF2" w14:textId="77777777">
      <w:pPr>
        <w:jc w:val="center"/>
        <w:rPr>
          <w:rFonts w:cs="Arial"/>
          <w:bCs/>
          <w:lang w:val="en-US"/>
        </w:rPr>
      </w:pPr>
    </w:p>
    <w:p w:rsidRPr="007355B1" w:rsidR="002279BD" w:rsidP="005E64CE" w:rsidRDefault="002279BD" w14:paraId="7CADBCB6" w14:textId="77777777">
      <w:pPr>
        <w:jc w:val="center"/>
        <w:rPr>
          <w:rFonts w:cs="Arial"/>
          <w:bCs/>
          <w:lang w:val="en-US"/>
        </w:rPr>
      </w:pPr>
    </w:p>
    <w:p w:rsidRPr="007355B1" w:rsidR="005E64CE" w:rsidP="002279BD" w:rsidRDefault="005E64CE" w14:paraId="302D994A" w14:textId="77777777">
      <w:pPr>
        <w:rPr>
          <w:rFonts w:cs="Arial"/>
          <w:bCs/>
          <w:lang w:val="en-US"/>
        </w:rPr>
      </w:pPr>
    </w:p>
    <w:p w:rsidRPr="007355B1" w:rsidR="005E64CE" w:rsidP="005E64CE" w:rsidRDefault="005E64CE" w14:paraId="605E796F" w14:textId="77777777">
      <w:pPr>
        <w:jc w:val="center"/>
        <w:rPr>
          <w:rFonts w:cs="Arial"/>
          <w:bCs/>
        </w:rPr>
      </w:pPr>
    </w:p>
    <w:p w:rsidRPr="007355B1" w:rsidR="002279BD" w:rsidP="005E64CE" w:rsidRDefault="002279BD" w14:paraId="23657117" w14:textId="77777777">
      <w:pPr>
        <w:jc w:val="center"/>
        <w:rPr>
          <w:rFonts w:cs="Arial"/>
          <w:bCs/>
          <w:lang w:val="en-US"/>
        </w:rPr>
      </w:pPr>
    </w:p>
    <w:p w:rsidR="00C35833" w:rsidP="005E64CE" w:rsidRDefault="00C35833" w14:paraId="05B04A10" w14:textId="77777777">
      <w:pPr>
        <w:jc w:val="center"/>
        <w:rPr>
          <w:rFonts w:cs="Arial"/>
          <w:bCs/>
          <w:lang w:val="en-US"/>
        </w:rPr>
      </w:pPr>
    </w:p>
    <w:p w:rsidR="00BF4722" w:rsidP="005E64CE" w:rsidRDefault="00BF4722" w14:paraId="5715FEF5" w14:textId="77777777">
      <w:pPr>
        <w:jc w:val="center"/>
        <w:rPr>
          <w:rFonts w:cs="Arial"/>
          <w:bCs/>
          <w:lang w:val="en-US"/>
        </w:rPr>
      </w:pPr>
    </w:p>
    <w:p w:rsidRPr="007355B1" w:rsidR="00552135" w:rsidP="00552135" w:rsidRDefault="00F67D71" w14:paraId="5EA64A62" w14:textId="1B380229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Hanoi, 02</w:t>
      </w:r>
      <w:r w:rsidR="007231BD">
        <w:rPr>
          <w:rFonts w:cs="Arial"/>
          <w:b/>
          <w:bCs/>
        </w:rPr>
        <w:t>/2022</w:t>
      </w:r>
    </w:p>
    <w:p w:rsidRPr="007355B1" w:rsidR="005E64CE" w:rsidP="00171177" w:rsidRDefault="005E64CE" w14:paraId="7A4CC09D" w14:textId="77777777">
      <w:pPr>
        <w:pStyle w:val="NormalH"/>
      </w:pPr>
      <w:r w:rsidRPr="007355B1">
        <w:t>RECORD OF CHANGES</w:t>
      </w:r>
    </w:p>
    <w:p w:rsidRPr="007355B1" w:rsidR="005E64CE" w:rsidP="00AF70F7" w:rsidRDefault="005E64CE" w14:paraId="6D864DFB" w14:textId="77777777">
      <w:pPr>
        <w:pStyle w:val="Footer"/>
        <w:keepLines/>
        <w:ind w:left="0"/>
        <w:jc w:val="both"/>
        <w:rPr>
          <w:rFonts w:ascii="Arial" w:hAnsi="Arial" w:eastAsia="Times New Roman" w:cs="Arial"/>
        </w:rPr>
      </w:pPr>
    </w:p>
    <w:tbl>
      <w:tblPr>
        <w:tblW w:w="9635" w:type="dxa"/>
        <w:tblInd w:w="80" w:type="dxa"/>
        <w:tblBorders>
          <w:top w:val="dotted" w:color="auto" w:sz="4" w:space="0"/>
          <w:left w:val="dotted" w:color="auto" w:sz="4" w:space="0"/>
          <w:bottom w:val="dotted" w:color="auto" w:sz="4" w:space="0"/>
          <w:right w:val="dotted" w:color="auto" w:sz="4" w:space="0"/>
          <w:insideH w:val="dotted" w:color="auto" w:sz="4" w:space="0"/>
          <w:insideV w:val="dotted" w:color="auto" w:sz="4" w:space="0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948"/>
        <w:gridCol w:w="2007"/>
        <w:gridCol w:w="1170"/>
        <w:gridCol w:w="1440"/>
      </w:tblGrid>
      <w:tr w:rsidRPr="007355B1" w:rsidR="007355B1" w:rsidTr="00473DD5" w14:paraId="6F3B55D0" w14:textId="77777777">
        <w:tc>
          <w:tcPr>
            <w:tcW w:w="540" w:type="dxa"/>
            <w:shd w:val="clear" w:color="auto" w:fill="D9D9D9"/>
          </w:tcPr>
          <w:p w:rsidRPr="007355B1" w:rsidR="007355B1" w:rsidP="007355B1" w:rsidRDefault="007355B1" w14:paraId="546A8C32" w14:textId="77777777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:rsidRPr="007355B1" w:rsidR="007355B1" w:rsidP="007355B1" w:rsidRDefault="007355B1" w14:paraId="1691374E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948" w:type="dxa"/>
            <w:shd w:val="clear" w:color="auto" w:fill="D9D9D9"/>
          </w:tcPr>
          <w:p w:rsidRPr="007355B1" w:rsidR="007355B1" w:rsidP="007355B1" w:rsidRDefault="007355B1" w14:paraId="5C035658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2007" w:type="dxa"/>
            <w:shd w:val="clear" w:color="auto" w:fill="D9D9D9"/>
          </w:tcPr>
          <w:p w:rsidRPr="007355B1" w:rsidR="007355B1" w:rsidP="007355B1" w:rsidRDefault="007355B1" w14:paraId="071451DA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:rsidRPr="007355B1" w:rsidR="007355B1" w:rsidP="007355B1" w:rsidRDefault="007355B1" w14:paraId="3194D08B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:rsidR="007355B1" w:rsidP="007355B1" w:rsidRDefault="007355B1" w14:paraId="35112EC0" w14:textId="77777777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Pr="007355B1" w:rsidR="007355B1" w:rsidTr="00473DD5" w14:paraId="6D52D535" w14:textId="77777777">
        <w:tc>
          <w:tcPr>
            <w:tcW w:w="540" w:type="dxa"/>
          </w:tcPr>
          <w:p w:rsidRPr="007355B1" w:rsidR="007355B1" w:rsidP="00F67D71" w:rsidRDefault="00113FC3" w14:paraId="5257F323" w14:textId="59AF81A8">
            <w:pPr>
              <w:pStyle w:val="Bang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530" w:type="dxa"/>
          </w:tcPr>
          <w:p w:rsidRPr="007355B1" w:rsidR="007355B1" w:rsidP="00911129" w:rsidRDefault="00F67D71" w14:paraId="1317792F" w14:textId="158A4F48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25/03/2022</w:t>
            </w:r>
          </w:p>
        </w:tc>
        <w:tc>
          <w:tcPr>
            <w:tcW w:w="2948" w:type="dxa"/>
          </w:tcPr>
          <w:p w:rsidRPr="007355B1" w:rsidR="007355B1" w:rsidP="00911129" w:rsidRDefault="00F67D71" w14:paraId="0690B008" w14:textId="120DC476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a new Assignment</w:t>
            </w:r>
          </w:p>
        </w:tc>
        <w:tc>
          <w:tcPr>
            <w:tcW w:w="2007" w:type="dxa"/>
          </w:tcPr>
          <w:p w:rsidRPr="007355B1" w:rsidR="007355B1" w:rsidP="00911129" w:rsidRDefault="00F67D71" w14:paraId="77BDDFF8" w14:textId="26E79D9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170" w:type="dxa"/>
          </w:tcPr>
          <w:p w:rsidRPr="007355B1" w:rsidR="007355B1" w:rsidP="00911129" w:rsidRDefault="00F67D71" w14:paraId="4A462EB8" w14:textId="11925765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ThuongDD</w:t>
            </w:r>
          </w:p>
        </w:tc>
        <w:tc>
          <w:tcPr>
            <w:tcW w:w="1440" w:type="dxa"/>
          </w:tcPr>
          <w:p w:rsidRPr="007355B1" w:rsidR="007355B1" w:rsidP="00911129" w:rsidRDefault="00F67D71" w14:paraId="017B2BFA" w14:textId="139685B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VinhNV</w:t>
            </w:r>
          </w:p>
        </w:tc>
      </w:tr>
      <w:tr w:rsidRPr="007355B1" w:rsidR="007355B1" w:rsidTr="00473DD5" w14:paraId="2B18C552" w14:textId="77777777">
        <w:tc>
          <w:tcPr>
            <w:tcW w:w="540" w:type="dxa"/>
          </w:tcPr>
          <w:p w:rsidRPr="007355B1" w:rsidR="007355B1" w:rsidP="00CD557E" w:rsidRDefault="007355B1" w14:paraId="1DCA45B9" w14:textId="77777777">
            <w:pPr>
              <w:pStyle w:val="Bang"/>
              <w:ind w:left="3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73E185C6" w14:textId="7DA4FEB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2DD5E648" w14:textId="3DCD0D6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01F01A9F" w14:textId="7E88B8C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7339FDA8" w14:textId="5E25B49C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12C50335" w14:textId="678EAA7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63E07624" w14:textId="77777777">
        <w:tc>
          <w:tcPr>
            <w:tcW w:w="540" w:type="dxa"/>
          </w:tcPr>
          <w:p w:rsidRPr="007355B1" w:rsidR="007355B1" w:rsidP="00911129" w:rsidRDefault="007355B1" w14:paraId="7056B60D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4992F3B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259C1849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705C5E77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22A0F30B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1398B18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2C3B726E" w14:textId="77777777">
        <w:tc>
          <w:tcPr>
            <w:tcW w:w="540" w:type="dxa"/>
          </w:tcPr>
          <w:p w:rsidRPr="007355B1" w:rsidR="007355B1" w:rsidP="00911129" w:rsidRDefault="007355B1" w14:paraId="35212FF3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5539543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135FD09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5DD2F7B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0175274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0670B0C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5BF7ACAE" w14:textId="77777777">
        <w:tc>
          <w:tcPr>
            <w:tcW w:w="540" w:type="dxa"/>
          </w:tcPr>
          <w:p w:rsidRPr="007355B1" w:rsidR="007355B1" w:rsidP="00911129" w:rsidRDefault="007355B1" w14:paraId="7FA1AFA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78DC4B0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363669E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6089F5EC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27AC364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14AA1516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0EC079B8" w14:textId="77777777">
        <w:tc>
          <w:tcPr>
            <w:tcW w:w="540" w:type="dxa"/>
          </w:tcPr>
          <w:p w:rsidRPr="007355B1" w:rsidR="007355B1" w:rsidP="00911129" w:rsidRDefault="007355B1" w14:paraId="47A8782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25178F46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13E02EF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1A77B9D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7E203DD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35F18D2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16B3BED7" w14:textId="77777777">
        <w:tc>
          <w:tcPr>
            <w:tcW w:w="540" w:type="dxa"/>
          </w:tcPr>
          <w:p w:rsidRPr="007355B1" w:rsidR="007355B1" w:rsidP="00911129" w:rsidRDefault="007355B1" w14:paraId="090A40F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696A20C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2777B00F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35A9F369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53EBD351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1916B1E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6B238C7C" w14:textId="77777777">
        <w:tc>
          <w:tcPr>
            <w:tcW w:w="540" w:type="dxa"/>
          </w:tcPr>
          <w:p w:rsidRPr="007355B1" w:rsidR="007355B1" w:rsidP="00911129" w:rsidRDefault="007355B1" w14:paraId="08AD025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704095D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78C0E35E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1ADF890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0C97CEF2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36EADCC0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20D8C4DA" w14:textId="77777777">
        <w:tc>
          <w:tcPr>
            <w:tcW w:w="540" w:type="dxa"/>
          </w:tcPr>
          <w:p w:rsidRPr="007355B1" w:rsidR="007355B1" w:rsidP="00911129" w:rsidRDefault="007355B1" w14:paraId="4DD16FF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76C19844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7BFB6FB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77F9F25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4AD296E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0BF3BE50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7355B1" w:rsidR="007355B1" w:rsidTr="00473DD5" w14:paraId="4BBDC10A" w14:textId="77777777">
        <w:tc>
          <w:tcPr>
            <w:tcW w:w="540" w:type="dxa"/>
          </w:tcPr>
          <w:p w:rsidRPr="007355B1" w:rsidR="007355B1" w:rsidP="00911129" w:rsidRDefault="007355B1" w14:paraId="3704A51B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:rsidRPr="007355B1" w:rsidR="007355B1" w:rsidP="00911129" w:rsidRDefault="007355B1" w14:paraId="483EC25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48" w:type="dxa"/>
          </w:tcPr>
          <w:p w:rsidRPr="007355B1" w:rsidR="007355B1" w:rsidP="00911129" w:rsidRDefault="007355B1" w14:paraId="2AB27307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007" w:type="dxa"/>
          </w:tcPr>
          <w:p w:rsidRPr="007355B1" w:rsidR="007355B1" w:rsidP="00911129" w:rsidRDefault="007355B1" w14:paraId="1AF38AD8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:rsidRPr="007355B1" w:rsidR="007355B1" w:rsidP="00911129" w:rsidRDefault="007355B1" w14:paraId="0C2235E5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Pr="007355B1" w:rsidR="007355B1" w:rsidP="00911129" w:rsidRDefault="007355B1" w14:paraId="177A593A" w14:textId="7777777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Pr="007355B1" w:rsidR="005E64CE" w:rsidP="005E64CE" w:rsidRDefault="005E64CE" w14:paraId="49A37499" w14:textId="77777777">
      <w:pPr>
        <w:rPr>
          <w:rFonts w:cs="Arial"/>
          <w:bCs/>
        </w:rPr>
      </w:pPr>
    </w:p>
    <w:p w:rsidRPr="007355B1" w:rsidR="002F3B39" w:rsidRDefault="005E64CE" w14:paraId="1EBCF4DD" w14:textId="77777777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sdt>
      <w:sdtPr>
        <w:rPr>
          <w:rFonts w:ascii="Arial" w:hAnsi="Arial" w:eastAsia="Arial"/>
          <w:b w:val="0"/>
          <w:bCs w:val="0"/>
          <w:sz w:val="20"/>
          <w:szCs w:val="22"/>
          <w:lang w:val="vi-VN"/>
        </w:rPr>
        <w:id w:val="4831333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C38F7" w:rsidRDefault="00AC38F7" w14:paraId="4A73FFFD" w14:textId="0F3F672F">
          <w:pPr>
            <w:pStyle w:val="TOCHeading"/>
          </w:pPr>
          <w:r>
            <w:t>Contents</w:t>
          </w:r>
        </w:p>
        <w:bookmarkStart w:name="_GoBack" w:id="0"/>
        <w:bookmarkEnd w:id="0"/>
        <w:p w:rsidR="00A9020B" w:rsidRDefault="00AC38F7" w14:paraId="1AB82D16" w14:textId="3C7D8513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1452810">
            <w:r w:rsidRPr="007127BA" w:rsidR="00A9020B">
              <w:rPr>
                <w:rStyle w:val="Hyperlink"/>
                <w:rFonts w:cs="Arial"/>
                <w:noProof/>
              </w:rPr>
              <w:t>Day 1. Unit 1: Introduction &amp; Set up Docker</w:t>
            </w:r>
            <w:r w:rsidR="00A9020B">
              <w:rPr>
                <w:noProof/>
                <w:webHidden/>
              </w:rPr>
              <w:tab/>
            </w:r>
            <w:r w:rsidR="00A9020B">
              <w:rPr>
                <w:noProof/>
                <w:webHidden/>
              </w:rPr>
              <w:fldChar w:fldCharType="begin"/>
            </w:r>
            <w:r w:rsidR="00A9020B">
              <w:rPr>
                <w:noProof/>
                <w:webHidden/>
              </w:rPr>
              <w:instrText xml:space="preserve"> PAGEREF _Toc111452810 \h </w:instrText>
            </w:r>
            <w:r w:rsidR="00A9020B">
              <w:rPr>
                <w:noProof/>
                <w:webHidden/>
              </w:rPr>
            </w:r>
            <w:r w:rsidR="00A9020B">
              <w:rPr>
                <w:noProof/>
                <w:webHidden/>
              </w:rPr>
              <w:fldChar w:fldCharType="separate"/>
            </w:r>
            <w:r w:rsidR="00A9020B">
              <w:rPr>
                <w:noProof/>
                <w:webHidden/>
              </w:rPr>
              <w:t>4</w:t>
            </w:r>
            <w:r w:rsidR="00A9020B"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26A65BB1" w14:textId="2210963B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1">
            <w:r w:rsidRPr="007127BA">
              <w:rPr>
                <w:rStyle w:val="Hyperlink"/>
                <w:rFonts w:cs="Arial"/>
                <w:noProof/>
              </w:rPr>
              <w:t>Day 2. Unit 2: 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57185FB4" w14:textId="53F74CFC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2">
            <w:r w:rsidRPr="007127BA">
              <w:rPr>
                <w:rStyle w:val="Hyperlink"/>
                <w:rFonts w:cs="Arial"/>
                <w:noProof/>
              </w:rPr>
              <w:t>Day 3. Unit 3: Docker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5D1C6464" w14:textId="539EEA90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3">
            <w:r w:rsidRPr="007127BA">
              <w:rPr>
                <w:rStyle w:val="Hyperlink"/>
                <w:rFonts w:cs="Arial"/>
                <w:noProof/>
              </w:rPr>
              <w:t>Day 4. Unit 4: Docker Volume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25442EAA" w14:textId="44494AFC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4">
            <w:r w:rsidRPr="007127BA">
              <w:rPr>
                <w:rStyle w:val="Hyperlink"/>
                <w:rFonts w:cs="Arial"/>
                <w:noProof/>
              </w:rPr>
              <w:t>Day 5. Unit 5: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43BEFD89" w14:textId="40A1072A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5">
            <w:r w:rsidRPr="007127BA">
              <w:rPr>
                <w:rStyle w:val="Hyperlink"/>
                <w:rFonts w:cs="Arial"/>
                <w:noProof/>
              </w:rPr>
              <w:t>Day 6. Unit 6: 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020B" w:rsidRDefault="00A9020B" w14:paraId="11113914" w14:textId="616E3B07">
          <w:pPr>
            <w:pStyle w:val="TOC1"/>
            <w:tabs>
              <w:tab w:val="right" w:leader="dot" w:pos="9627"/>
            </w:tabs>
            <w:rPr>
              <w:rFonts w:asciiTheme="minorHAnsi" w:hAnsiTheme="minorHAnsi" w:eastAsiaTheme="minorEastAsia" w:cstheme="minorBidi"/>
              <w:noProof/>
              <w:sz w:val="22"/>
              <w:lang w:val="en-US"/>
            </w:rPr>
          </w:pPr>
          <w:hyperlink w:history="1" w:anchor="_Toc111452816">
            <w:r w:rsidRPr="007127BA">
              <w:rPr>
                <w:rStyle w:val="Hyperlink"/>
                <w:rFonts w:cs="Arial"/>
                <w:noProof/>
              </w:rPr>
              <w:t>Day 7. Unit 7: Deploy app on Docker Swarm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_Toc111452816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F7" w:rsidRDefault="00AC38F7" w14:paraId="5F306ED7" w14:textId="3A383E3B">
          <w:r>
            <w:rPr>
              <w:b/>
              <w:bCs/>
              <w:noProof/>
            </w:rPr>
            <w:fldChar w:fldCharType="end"/>
          </w:r>
        </w:p>
      </w:sdtContent>
    </w:sdt>
    <w:p w:rsidRPr="007355B1" w:rsidR="00DA3871" w:rsidRDefault="00DA3871" w14:paraId="26658DFC" w14:textId="77777777">
      <w:pPr>
        <w:rPr>
          <w:rFonts w:cs="Arial"/>
        </w:rPr>
      </w:pPr>
    </w:p>
    <w:p w:rsidRPr="007355B1" w:rsidR="00DA3871" w:rsidRDefault="00DA3871" w14:paraId="2104BC9D" w14:textId="77777777">
      <w:pPr>
        <w:rPr>
          <w:rFonts w:cs="Arial"/>
        </w:rPr>
      </w:pPr>
    </w:p>
    <w:p w:rsidRPr="007355B1" w:rsidR="00DA3871" w:rsidP="00DA3871" w:rsidRDefault="00DA3871" w14:paraId="4DC49220" w14:textId="77777777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:rsidRPr="007355B1" w:rsidR="009521F1" w:rsidP="009521F1" w:rsidRDefault="005940DB" w14:paraId="0926AD38" w14:textId="77777777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color="2F5496" w:themeColor="accent5" w:themeShade="BF" w:sz="4" w:space="0"/>
          <w:left w:val="single" w:color="2F5496" w:themeColor="accent5" w:themeShade="BF" w:sz="4" w:space="0"/>
          <w:bottom w:val="single" w:color="2F5496" w:themeColor="accent5" w:themeShade="BF" w:sz="4" w:space="0"/>
          <w:right w:val="single" w:color="2F5496" w:themeColor="accent5" w:themeShade="BF" w:sz="4" w:space="0"/>
          <w:insideH w:val="single" w:color="2F5496" w:themeColor="accent5" w:themeShade="BF" w:sz="4" w:space="0"/>
          <w:insideV w:val="single" w:color="2F5496" w:themeColor="accent5" w:themeShade="BF" w:sz="4" w:space="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7261"/>
      </w:tblGrid>
      <w:tr w:rsidRPr="00475B9E" w:rsidR="009521F1" w:rsidTr="00E130AF" w14:paraId="0F8F563C" w14:textId="77777777">
        <w:trPr>
          <w:trHeight w:val="1637"/>
        </w:trPr>
        <w:tc>
          <w:tcPr>
            <w:tcW w:w="2515" w:type="dxa"/>
            <w:vAlign w:val="center"/>
          </w:tcPr>
          <w:p w:rsidRPr="00DE0B85" w:rsidR="009521F1" w:rsidP="00E130AF" w:rsidRDefault="00E130AF" w14:paraId="2BCFFDC9" w14:textId="7730EA2F">
            <w:pPr>
              <w:spacing w:after="0" w:line="240" w:lineRule="auto"/>
              <w:jc w:val="center"/>
              <w:rPr>
                <w:rFonts w:ascii="Candara" w:hAnsi="Candara"/>
                <w:lang w:val="en-US"/>
              </w:rPr>
            </w:pPr>
            <w:r w:rsidRPr="00E130AF">
              <w:rPr>
                <w:rFonts w:ascii="Candara" w:hAnsi="Candara"/>
                <w:noProof/>
                <w:lang w:val="en-US"/>
              </w:rPr>
              <w:drawing>
                <wp:inline distT="0" distB="0" distL="0" distR="0" wp14:anchorId="403D5990" wp14:editId="77CFEAF1">
                  <wp:extent cx="1078631" cy="1005840"/>
                  <wp:effectExtent l="0" t="0" r="7620" b="0"/>
                  <wp:docPr id="7" name="Picture 7" descr="D:\FSOFT\SERVER GST\86.WIP\2.Template\6_Logo\Logo FA\Logo FA New-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FSOFT\SERVER GST\86.WIP\2.Template\6_Logo\Logo FA\Logo FA New-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631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1" w:type="dxa"/>
            <w:shd w:val="clear" w:color="auto" w:fill="2F5496" w:themeFill="accent5" w:themeFillShade="BF"/>
            <w:vAlign w:val="center"/>
          </w:tcPr>
          <w:p w:rsidRPr="00412ECB" w:rsidR="009521F1" w:rsidP="00E130AF" w:rsidRDefault="009521F1" w14:paraId="6547C396" w14:textId="02C3F735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CODE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: 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6A6873">
              <w:rPr>
                <w:rFonts w:cs="Arial"/>
                <w:b/>
                <w:color w:val="FFFFFF" w:themeColor="background1"/>
                <w:szCs w:val="24"/>
                <w:lang w:val="en-US"/>
              </w:rPr>
              <w:t>Docker &amp; Kubernetes</w:t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_Assignments/Labs</w:t>
            </w:r>
          </w:p>
          <w:p w:rsidRPr="009521F1" w:rsidR="009521F1" w:rsidP="00E130AF" w:rsidRDefault="009521F1" w14:paraId="0D273AD8" w14:textId="72A6D441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TYPE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412ECB">
              <w:rPr>
                <w:rFonts w:cs="Arial"/>
                <w:b/>
                <w:color w:val="FFFFFF" w:themeColor="background1"/>
                <w:szCs w:val="24"/>
              </w:rPr>
              <w:t>Lab</w:t>
            </w:r>
          </w:p>
          <w:p w:rsidRPr="00F67D71" w:rsidR="00F67D71" w:rsidP="00F67D71" w:rsidRDefault="009521F1" w14:paraId="425303D0" w14:textId="6A134011">
            <w:pPr>
              <w:spacing w:before="120" w:after="120" w:line="240" w:lineRule="auto"/>
              <w:rPr>
                <w:rFonts w:cs="Arial"/>
                <w:b/>
                <w:color w:val="FFFFFF" w:themeColor="background1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LOC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>: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N/A</w:t>
            </w:r>
          </w:p>
          <w:p w:rsidRPr="0025607C" w:rsidR="009521F1" w:rsidP="00F67D71" w:rsidRDefault="009521F1" w14:paraId="3CEDF2FB" w14:textId="1E3C2F65">
            <w:pPr>
              <w:spacing w:before="120" w:after="120" w:line="240" w:lineRule="auto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Cs w:val="24"/>
              </w:rPr>
              <w:t>DURATION</w:t>
            </w:r>
            <w:r w:rsidR="00DE0B85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 xml:space="preserve">: </w:t>
            </w:r>
            <w:r w:rsidRPr="00EF3F1B">
              <w:rPr>
                <w:rFonts w:cs="Arial"/>
                <w:b/>
                <w:color w:val="FFFFFF" w:themeColor="background1"/>
                <w:szCs w:val="24"/>
              </w:rPr>
              <w:tab/>
            </w:r>
            <w:r w:rsidR="0086738B">
              <w:rPr>
                <w:rFonts w:cs="Arial"/>
                <w:b/>
                <w:color w:val="FFFFFF" w:themeColor="background1"/>
                <w:szCs w:val="24"/>
                <w:lang w:val="en-US"/>
              </w:rPr>
              <w:t>12</w:t>
            </w:r>
            <w:r w:rsidR="00412ECB">
              <w:rPr>
                <w:rFonts w:cs="Arial"/>
                <w:b/>
                <w:color w:val="FFFFFF" w:themeColor="background1"/>
                <w:szCs w:val="24"/>
                <w:lang w:val="en-US"/>
              </w:rPr>
              <w:t xml:space="preserve"> day</w:t>
            </w:r>
            <w:r w:rsidR="00F67D71">
              <w:rPr>
                <w:rFonts w:cs="Arial"/>
                <w:b/>
                <w:color w:val="FFFFFF" w:themeColor="background1"/>
                <w:szCs w:val="24"/>
                <w:lang w:val="en-US"/>
              </w:rPr>
              <w:t>s</w:t>
            </w:r>
          </w:p>
        </w:tc>
      </w:tr>
    </w:tbl>
    <w:p w:rsidR="00DA7CA2" w:rsidP="00F15ACC" w:rsidRDefault="00DA7CA2" w14:paraId="2AF7AD2F" w14:textId="77777777">
      <w:pPr>
        <w:rPr>
          <w:rFonts w:cs="Arial"/>
          <w:i/>
          <w:color w:val="0070C0"/>
        </w:rPr>
      </w:pPr>
    </w:p>
    <w:p w:rsidRPr="007355B1" w:rsidR="00E541BE" w:rsidP="00171177" w:rsidRDefault="000C1FE0" w14:paraId="61E79854" w14:textId="7C3D159D">
      <w:pPr>
        <w:pStyle w:val="Heading1"/>
        <w:rPr>
          <w:rFonts w:ascii="Arial" w:hAnsi="Arial" w:cs="Arial"/>
        </w:rPr>
      </w:pPr>
      <w:bookmarkStart w:name="_Toc14856619" w:id="1"/>
      <w:bookmarkStart w:name="_Toc111452810" w:id="2"/>
      <w:r w:rsidRPr="007355B1">
        <w:rPr>
          <w:rFonts w:ascii="Arial" w:hAnsi="Arial" w:cs="Arial"/>
        </w:rPr>
        <w:t xml:space="preserve">Day </w:t>
      </w:r>
      <w:r w:rsidR="00FA07CC">
        <w:rPr>
          <w:rFonts w:ascii="Arial" w:hAnsi="Arial" w:cs="Arial"/>
        </w:rPr>
        <w:t>1</w:t>
      </w:r>
      <w:r w:rsidRPr="007355B1" w:rsidR="00BA3600">
        <w:rPr>
          <w:rFonts w:ascii="Arial" w:hAnsi="Arial" w:cs="Arial"/>
        </w:rPr>
        <w:t>.</w:t>
      </w:r>
      <w:r w:rsidRPr="007355B1">
        <w:rPr>
          <w:rFonts w:ascii="Arial" w:hAnsi="Arial" w:cs="Arial"/>
        </w:rPr>
        <w:t xml:space="preserve"> </w:t>
      </w:r>
      <w:r w:rsidR="00E51FB4">
        <w:rPr>
          <w:rFonts w:ascii="Arial" w:hAnsi="Arial" w:cs="Arial"/>
        </w:rPr>
        <w:t>Unit</w:t>
      </w:r>
      <w:r w:rsidR="006C08AE">
        <w:rPr>
          <w:rFonts w:ascii="Arial" w:hAnsi="Arial" w:cs="Arial"/>
        </w:rPr>
        <w:t xml:space="preserve"> 1: </w:t>
      </w:r>
      <w:bookmarkEnd w:id="1"/>
      <w:r w:rsidR="00FE1060">
        <w:rPr>
          <w:rFonts w:ascii="Arial" w:hAnsi="Arial" w:cs="Arial"/>
        </w:rPr>
        <w:t>Introduction &amp; Set up Docker</w:t>
      </w:r>
      <w:bookmarkEnd w:id="2"/>
    </w:p>
    <w:p w:rsidRPr="00430667" w:rsidR="00790B87" w:rsidP="00131BC3" w:rsidRDefault="00082897" w14:paraId="750EFDF8" w14:textId="60CFE0D3">
      <w:pPr>
        <w:pStyle w:val="FALev2"/>
      </w:pPr>
      <w:bookmarkStart w:name="_Toc536158119" w:id="3"/>
      <w:bookmarkStart w:name="_Toc14856620" w:id="4"/>
      <w:proofErr w:type="gramStart"/>
      <w:r>
        <w:t xml:space="preserve">Assignment </w:t>
      </w:r>
      <w:r w:rsidRPr="00430667" w:rsidR="00790B87">
        <w:t>:</w:t>
      </w:r>
      <w:proofErr w:type="gramEnd"/>
      <w:r w:rsidRPr="00430667" w:rsidR="00790B87">
        <w:t xml:space="preserve"> </w:t>
      </w:r>
      <w:bookmarkEnd w:id="3"/>
      <w:bookmarkEnd w:id="4"/>
    </w:p>
    <w:p w:rsidR="00012D2F" w:rsidP="00EA515A" w:rsidRDefault="00012D2F" w14:paraId="74ACA3D0" w14:textId="101940BB">
      <w:pPr>
        <w:pStyle w:val="DSYeuCau"/>
      </w:pPr>
      <w:r>
        <w:t>Set up docker, docker-compose.</w:t>
      </w:r>
    </w:p>
    <w:p w:rsidR="00DC474C" w:rsidP="00EA515A" w:rsidRDefault="00012D2F" w14:paraId="4062AAD0" w14:textId="6B49E606">
      <w:pPr>
        <w:pStyle w:val="DSYeuCau"/>
      </w:pPr>
      <w:r>
        <w:t>Create dockerhub.</w:t>
      </w:r>
    </w:p>
    <w:p w:rsidR="00012D2F" w:rsidP="00EA515A" w:rsidRDefault="00012D2F" w14:paraId="0D0A60AE" w14:textId="69F14E5D">
      <w:pPr>
        <w:pStyle w:val="DSYeuCau"/>
      </w:pPr>
      <w:r>
        <w:t>Write Dockerfile.</w:t>
      </w:r>
    </w:p>
    <w:p w:rsidR="00012D2F" w:rsidP="00EA515A" w:rsidRDefault="00012D2F" w14:paraId="695845E9" w14:textId="3BDE8BBF">
      <w:pPr>
        <w:pStyle w:val="DSYeuCau"/>
      </w:pPr>
      <w:r>
        <w:t>Build, run, pull, push docker images.</w:t>
      </w:r>
    </w:p>
    <w:p w:rsidR="00903542" w:rsidP="00DB00F8" w:rsidRDefault="00903542" w14:paraId="505640D5" w14:textId="77777777">
      <w:r>
        <w:t xml:space="preserve">Installation reference: </w:t>
      </w:r>
    </w:p>
    <w:p w:rsidR="00903542" w:rsidP="00DB00F8" w:rsidRDefault="00903542" w14:paraId="1802139B" w14:textId="77777777">
      <w:r>
        <w:t xml:space="preserve">Linux: </w:t>
      </w:r>
      <w:hyperlink w:history="1" r:id="rId10">
        <w:r w:rsidRPr="00AF2B84">
          <w:rPr>
            <w:rStyle w:val="Hyperlink"/>
            <w:rFonts w:ascii="Segoe UI" w:hAnsi="Segoe UI" w:cs="Segoe UI"/>
            <w:sz w:val="28"/>
            <w:szCs w:val="26"/>
          </w:rPr>
          <w:t>https://docs.docker.com/engine/install/ubuntu/</w:t>
        </w:r>
      </w:hyperlink>
    </w:p>
    <w:p w:rsidR="00903542" w:rsidP="0EB1E33C" w:rsidRDefault="00903542" w14:paraId="22B6EE30" w14:textId="77777777">
      <w:pPr>
        <w:rPr>
          <w:rFonts w:ascii="Segoe UI" w:hAnsi="Segoe UI" w:cs="Segoe UI"/>
          <w:color w:val="0000FF"/>
          <w:sz w:val="28"/>
          <w:szCs w:val="28"/>
          <w:u w:val="single"/>
        </w:rPr>
      </w:pPr>
      <w:r w:rsidR="00903542">
        <w:rPr/>
        <w:t>Window</w:t>
      </w:r>
      <w:r w:rsidR="00903542">
        <w:rPr/>
        <w:t xml:space="preserve">: </w:t>
      </w:r>
      <w:hyperlink r:id="R40efa749d8ae43bf">
        <w:r w:rsidRPr="0EB1E33C" w:rsidR="00903542">
          <w:rPr>
            <w:rFonts w:ascii="Segoe UI" w:hAnsi="Segoe UI" w:cs="Segoe UI"/>
            <w:color w:val="0000FF"/>
            <w:sz w:val="28"/>
            <w:szCs w:val="28"/>
            <w:u w:val="single"/>
          </w:rPr>
          <w:t>https://docs.docker.com/desktop/windows/install/</w:t>
        </w:r>
      </w:hyperlink>
    </w:p>
    <w:p w:rsidRPr="0094121B" w:rsidR="00903542" w:rsidP="00DB00F8" w:rsidRDefault="00903542" w14:paraId="5EDC68D9" w14:textId="77777777">
      <w:r>
        <w:t xml:space="preserve">MacOS: </w:t>
      </w:r>
      <w:r w:rsidRPr="0094121B">
        <w:t>https://docs.docker.com/desktop/mac/install/</w:t>
      </w:r>
    </w:p>
    <w:p w:rsidRPr="00903079" w:rsidR="00903542" w:rsidP="00903542" w:rsidRDefault="00903542" w14:paraId="7988AC45" w14:textId="77777777">
      <w:r>
        <w:rPr>
          <w:b/>
        </w:rPr>
        <w:t xml:space="preserve">- </w:t>
      </w:r>
      <w:r w:rsidRPr="00903079">
        <w:t>Check docker version</w:t>
      </w:r>
    </w:p>
    <w:p w:rsidR="00903542" w:rsidP="00903542" w:rsidRDefault="00903542" w14:paraId="0B45D179" w14:textId="77777777">
      <w:r>
        <w:t xml:space="preserve">   </w:t>
      </w:r>
      <w:r w:rsidRPr="00903079">
        <w:t>$ docker version</w:t>
      </w:r>
    </w:p>
    <w:p w:rsidR="00903542" w:rsidP="00903542" w:rsidRDefault="00903542" w14:paraId="1081D2EC" w14:textId="77777777">
      <w:r>
        <w:t>- Search docker images on Docker Hub</w:t>
      </w:r>
    </w:p>
    <w:p w:rsidR="00903542" w:rsidP="00903542" w:rsidRDefault="00903542" w14:paraId="5F85518B" w14:textId="77777777">
      <w:r>
        <w:t xml:space="preserve">   $ docker search node</w:t>
      </w:r>
    </w:p>
    <w:p w:rsidR="00903542" w:rsidP="00903542" w:rsidRDefault="00903542" w14:paraId="189628FA" w14:textId="77777777">
      <w:r>
        <w:t>- Pull nginx latest image from Docker Hub</w:t>
      </w:r>
    </w:p>
    <w:p w:rsidR="00903542" w:rsidP="00903542" w:rsidRDefault="00903542" w14:paraId="53AEAC60" w14:textId="77777777">
      <w:r>
        <w:t xml:space="preserve">   $ docker pull nginx:latest</w:t>
      </w:r>
    </w:p>
    <w:p w:rsidR="00903542" w:rsidP="00903542" w:rsidRDefault="00903542" w14:paraId="6F17C97F" w14:textId="77777777">
      <w:r>
        <w:t>- Show list image on local</w:t>
      </w:r>
    </w:p>
    <w:p w:rsidR="00903542" w:rsidP="00903542" w:rsidRDefault="00903542" w14:paraId="7E99F92E" w14:textId="77777777">
      <w:r>
        <w:t xml:space="preserve">   $ docker images ls</w:t>
      </w:r>
    </w:p>
    <w:p w:rsidR="00903542" w:rsidP="00903542" w:rsidRDefault="00903542" w14:paraId="73F95737" w14:textId="77777777">
      <w:r>
        <w:t>- Run docker container in detach mode and mapping to port 8080 of local machine</w:t>
      </w:r>
    </w:p>
    <w:p w:rsidR="00903542" w:rsidP="00903542" w:rsidRDefault="00903542" w14:paraId="3F93BC69" w14:textId="77777777">
      <w:r>
        <w:t xml:space="preserve">    $ docker run -d –p 8080:80 --name nginx nginx:latest</w:t>
      </w:r>
    </w:p>
    <w:p w:rsidR="00903542" w:rsidP="00903542" w:rsidRDefault="00903542" w14:paraId="21AFE37C" w14:textId="77777777">
      <w:r>
        <w:t>- Check running containers</w:t>
      </w:r>
    </w:p>
    <w:p w:rsidR="00903542" w:rsidP="00903542" w:rsidRDefault="00903542" w14:paraId="73B6CFA1" w14:textId="77777777">
      <w:r>
        <w:t xml:space="preserve">    $ docker ps</w:t>
      </w:r>
    </w:p>
    <w:p w:rsidR="00903542" w:rsidP="00903542" w:rsidRDefault="00903542" w14:paraId="47484D8C" w14:textId="77777777">
      <w:r>
        <w:t>- Check all containers (include not running containers)</w:t>
      </w:r>
    </w:p>
    <w:p w:rsidR="00903542" w:rsidP="00903542" w:rsidRDefault="00903542" w14:paraId="46EBE4AF" w14:textId="4BFD3568">
      <w:r>
        <w:t xml:space="preserve">    $ docker ps –a</w:t>
      </w:r>
    </w:p>
    <w:p w:rsidR="00903542" w:rsidP="00903542" w:rsidRDefault="00903542" w14:paraId="62B0DF52" w14:textId="77777777">
      <w:r>
        <w:t>- Stop a container</w:t>
      </w:r>
    </w:p>
    <w:p w:rsidR="00903542" w:rsidP="00903542" w:rsidRDefault="00903542" w14:paraId="36742D26" w14:textId="77777777">
      <w:r>
        <w:t xml:space="preserve">   $ docker stop &lt;container_name&gt; or &lt;container_id&gt;</w:t>
      </w:r>
    </w:p>
    <w:p w:rsidR="00903542" w:rsidP="00903542" w:rsidRDefault="00903542" w14:paraId="21F4D4E9" w14:textId="77777777">
      <w:r>
        <w:t>- Start a container</w:t>
      </w:r>
    </w:p>
    <w:p w:rsidR="00903542" w:rsidP="00903542" w:rsidRDefault="00903542" w14:paraId="4898BAC5" w14:textId="77777777">
      <w:r>
        <w:t xml:space="preserve">   $ docker start &lt;container_name&gt; or &lt;container_id&gt;</w:t>
      </w:r>
    </w:p>
    <w:p w:rsidR="00903542" w:rsidP="00903542" w:rsidRDefault="00903542" w14:paraId="26420663" w14:textId="77777777">
      <w:r>
        <w:t>- Remote to a running container or run a command in a running container</w:t>
      </w:r>
    </w:p>
    <w:p w:rsidR="00903542" w:rsidP="00903542" w:rsidRDefault="00903542" w14:paraId="4DFBD03E" w14:textId="77777777">
      <w:r>
        <w:t xml:space="preserve">   $ docker exec -it &lt;container_name&gt; &lt;command&gt;</w:t>
      </w:r>
    </w:p>
    <w:p w:rsidR="00903542" w:rsidP="00903542" w:rsidRDefault="00903542" w14:paraId="5070B0EA" w14:textId="77777777">
      <w:r>
        <w:t xml:space="preserve">   e.g. docker exec -it nginx sh</w:t>
      </w:r>
    </w:p>
    <w:p w:rsidR="00903542" w:rsidP="00903542" w:rsidRDefault="00903542" w14:paraId="0E3FEB69" w14:textId="77777777">
      <w:r>
        <w:t xml:space="preserve">          docker exec -it nginx “echo hello Docker”</w:t>
      </w:r>
    </w:p>
    <w:p w:rsidR="00903542" w:rsidP="00903542" w:rsidRDefault="00903542" w14:paraId="4536CBEC" w14:textId="77777777">
      <w:r>
        <w:t>- Tagging a docker image</w:t>
      </w:r>
    </w:p>
    <w:p w:rsidR="00903542" w:rsidP="00903542" w:rsidRDefault="00903542" w14:paraId="623A0016" w14:textId="77777777">
      <w:r>
        <w:t xml:space="preserve">   $ docker tag &lt;image_id&gt; &lt;target_image_name&gt;:&lt;tag&gt;</w:t>
      </w:r>
    </w:p>
    <w:p w:rsidR="003F33FD" w:rsidP="003F33FD" w:rsidRDefault="003F33FD" w14:paraId="4A692D1C" w14:textId="77777777">
      <w:r>
        <w:t>- Create your own Docker Hub account</w:t>
      </w:r>
    </w:p>
    <w:p w:rsidR="003F33FD" w:rsidP="003F33FD" w:rsidRDefault="003F33FD" w14:paraId="3FF46250" w14:textId="77777777">
      <w:r>
        <w:t>- Create repository</w:t>
      </w:r>
    </w:p>
    <w:p w:rsidR="003F33FD" w:rsidP="003F33FD" w:rsidRDefault="003F33FD" w14:paraId="1D6C7A6B" w14:textId="77777777">
      <w:r>
        <w:t>- Push nginx image to your repository</w:t>
      </w:r>
    </w:p>
    <w:p w:rsidR="003F33FD" w:rsidP="003F33FD" w:rsidRDefault="003F33FD" w14:paraId="65A12F2A" w14:textId="77777777">
      <w:r>
        <w:t>- Delete nginx image in your local machine</w:t>
      </w:r>
    </w:p>
    <w:p w:rsidRPr="00903542" w:rsidR="00903542" w:rsidP="00903542" w:rsidRDefault="003F33FD" w14:paraId="63A3EF4F" w14:textId="4974443A">
      <w:r>
        <w:t>- Try to pull the nginx image from your repository</w:t>
      </w:r>
    </w:p>
    <w:p w:rsidR="00007A45" w:rsidP="00007A45" w:rsidRDefault="000C1FE0" w14:paraId="48305440" w14:textId="6E40D78D">
      <w:pPr>
        <w:pStyle w:val="FALev3"/>
        <w:spacing w:before="120" w:after="120"/>
        <w:rPr>
          <w:szCs w:val="24"/>
        </w:rPr>
      </w:pPr>
      <w:bookmarkStart w:name="_Toc14856621" w:id="5"/>
      <w:r w:rsidRPr="00993070">
        <w:rPr>
          <w:szCs w:val="24"/>
        </w:rPr>
        <w:t>Objective</w:t>
      </w:r>
      <w:r w:rsidRPr="00993070" w:rsidR="00B94847">
        <w:rPr>
          <w:szCs w:val="24"/>
        </w:rPr>
        <w:t>s</w:t>
      </w:r>
      <w:r w:rsidRPr="00993070" w:rsidR="00340BE6">
        <w:rPr>
          <w:szCs w:val="24"/>
        </w:rPr>
        <w:t>:</w:t>
      </w:r>
      <w:bookmarkStart w:name="_Toc14856622" w:id="6"/>
      <w:bookmarkEnd w:id="5"/>
      <w:r w:rsidR="00007A45">
        <w:rPr>
          <w:szCs w:val="24"/>
        </w:rPr>
        <w:t xml:space="preserve"> </w:t>
      </w:r>
    </w:p>
    <w:p w:rsidR="00DC474C" w:rsidP="00EA515A" w:rsidRDefault="00012D2F" w14:paraId="558EF25B" w14:textId="048043C0">
      <w:pPr>
        <w:pStyle w:val="DSYeuCau"/>
      </w:pPr>
      <w:r>
        <w:t>Set up lab.</w:t>
      </w:r>
    </w:p>
    <w:p w:rsidRPr="00012D2F" w:rsidR="00012D2F" w:rsidP="00EA515A" w:rsidRDefault="00012D2F" w14:paraId="47B3C908" w14:textId="711B3B1D">
      <w:pPr>
        <w:pStyle w:val="DSYeuCau"/>
      </w:pPr>
      <w:r>
        <w:t>Know about docker, docker-compose, modify with docker image.</w:t>
      </w:r>
    </w:p>
    <w:p w:rsidRPr="00E90209" w:rsidR="00EF1178" w:rsidP="00E90209" w:rsidRDefault="00CC5C87" w14:paraId="18B17069" w14:textId="5E1B8E88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 w:rsidR="00BB6091">
        <w:t>s</w:t>
      </w:r>
      <w:r w:rsidR="00340BE6">
        <w:t>:</w:t>
      </w:r>
      <w:bookmarkEnd w:id="6"/>
    </w:p>
    <w:p w:rsidRPr="00DA034A" w:rsidR="00351B99" w:rsidP="007C13D7" w:rsidRDefault="00351B99" w14:paraId="72F21C54" w14:textId="5ABF2E2A">
      <w:pPr>
        <w:pStyle w:val="FALev3"/>
      </w:pPr>
      <w:bookmarkStart w:name="_Toc14856623" w:id="7"/>
      <w:r w:rsidRPr="007C13D7">
        <w:t>Assumptions</w:t>
      </w:r>
      <w:r w:rsidR="00340BE6">
        <w:t>:</w:t>
      </w:r>
      <w:bookmarkEnd w:id="7"/>
    </w:p>
    <w:p w:rsidR="00EA229E" w:rsidP="007C13D7" w:rsidRDefault="00841795" w14:paraId="7B7269D2" w14:textId="4D98BCBB">
      <w:pPr>
        <w:pStyle w:val="FALev3"/>
      </w:pPr>
      <w:bookmarkStart w:name="_Toc14856624" w:id="8"/>
      <w:r w:rsidRPr="007C13D7">
        <w:t>Technical</w:t>
      </w:r>
      <w:r w:rsidRPr="00E46203">
        <w:t xml:space="preserve"> Requirements</w:t>
      </w:r>
      <w:r w:rsidR="00340BE6">
        <w:t>:</w:t>
      </w:r>
      <w:bookmarkEnd w:id="8"/>
    </w:p>
    <w:p w:rsidRPr="00D51627" w:rsidR="00B22164" w:rsidP="00EA515A" w:rsidRDefault="00012D2F" w14:paraId="4E67671F" w14:textId="090ABB27">
      <w:pPr>
        <w:pStyle w:val="DSYeuCau"/>
      </w:pPr>
      <w:bookmarkStart w:name="_Toc14856625" w:id="9"/>
      <w:r>
        <w:t>Bash scripts.</w:t>
      </w:r>
    </w:p>
    <w:p w:rsidRPr="00DA034A" w:rsidR="00D35E8E" w:rsidP="00D35E8E" w:rsidRDefault="00EE538A" w14:paraId="75C1E0B6" w14:textId="0868E500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 w:rsidR="00340BE6">
        <w:t>:</w:t>
      </w:r>
      <w:bookmarkEnd w:id="9"/>
    </w:p>
    <w:p w:rsidR="00EE538A" w:rsidP="007C13D7" w:rsidRDefault="003E7A5A" w14:paraId="2E0A2EDD" w14:textId="14A6E71E">
      <w:pPr>
        <w:pStyle w:val="FALev3"/>
      </w:pPr>
      <w:bookmarkStart w:name="_Toc14856626" w:id="10"/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451055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  <w:bookmarkEnd w:id="10"/>
    </w:p>
    <w:p w:rsidR="00D1656C" w:rsidRDefault="00D1656C" w14:paraId="7A1D8C2C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bookmarkStart w:name="_Toc339447999" w:id="11"/>
      <w:bookmarkStart w:name="_Toc536158122" w:id="12"/>
      <w:bookmarkStart w:name="_Toc14856628" w:id="13"/>
      <w:r>
        <w:rPr>
          <w:rFonts w:cs="Arial"/>
        </w:rPr>
        <w:br w:type="page"/>
      </w:r>
    </w:p>
    <w:p w:rsidRPr="007355B1" w:rsidR="0004277B" w:rsidP="0004277B" w:rsidRDefault="0004277B" w14:paraId="5CECA6D5" w14:textId="5B918EBB">
      <w:pPr>
        <w:pStyle w:val="Heading1"/>
        <w:rPr>
          <w:rFonts w:ascii="Arial" w:hAnsi="Arial" w:cs="Arial"/>
        </w:rPr>
      </w:pPr>
      <w:bookmarkStart w:name="_Toc111452811" w:id="14"/>
      <w:r w:rsidRPr="007355B1">
        <w:rPr>
          <w:rFonts w:ascii="Arial" w:hAnsi="Arial" w:cs="Arial"/>
        </w:rPr>
        <w:t xml:space="preserve">Day </w:t>
      </w:r>
      <w:bookmarkEnd w:id="11"/>
      <w:r w:rsidR="00357FA3">
        <w:rPr>
          <w:rFonts w:ascii="Arial" w:hAnsi="Arial" w:cs="Arial"/>
        </w:rPr>
        <w:t>2</w:t>
      </w:r>
      <w:r w:rsidRPr="007355B1">
        <w:rPr>
          <w:rFonts w:ascii="Arial" w:hAnsi="Arial" w:cs="Arial"/>
        </w:rPr>
        <w:t xml:space="preserve">. </w:t>
      </w:r>
      <w:r w:rsidR="00B62859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2</w:t>
      </w:r>
      <w:r w:rsidRPr="007355B1">
        <w:rPr>
          <w:rFonts w:ascii="Arial" w:hAnsi="Arial" w:cs="Arial"/>
        </w:rPr>
        <w:t>:</w:t>
      </w:r>
      <w:bookmarkEnd w:id="12"/>
      <w:bookmarkEnd w:id="13"/>
      <w:r w:rsidR="00F200C5">
        <w:rPr>
          <w:rFonts w:ascii="Arial" w:hAnsi="Arial" w:cs="Arial"/>
        </w:rPr>
        <w:t xml:space="preserve"> Dockerfile</w:t>
      </w:r>
      <w:bookmarkEnd w:id="14"/>
    </w:p>
    <w:p w:rsidRPr="00430667" w:rsidR="00082897" w:rsidP="00082897" w:rsidRDefault="00E60ACC" w14:paraId="4B73CE9F" w14:textId="3D1A20B9">
      <w:pPr>
        <w:pStyle w:val="FALev2"/>
      </w:pPr>
      <w:proofErr w:type="gramStart"/>
      <w:r>
        <w:t xml:space="preserve">Assignment </w:t>
      </w:r>
      <w:r w:rsidRPr="00430667" w:rsidR="00082897">
        <w:t>:</w:t>
      </w:r>
      <w:proofErr w:type="gramEnd"/>
      <w:r w:rsidRPr="00430667" w:rsidR="00082897">
        <w:t xml:space="preserve"> </w:t>
      </w:r>
    </w:p>
    <w:p w:rsidR="003C2856" w:rsidP="00EA515A" w:rsidRDefault="00F200C5" w14:paraId="2160D647" w14:textId="40352068">
      <w:pPr>
        <w:pStyle w:val="DSYeuCau"/>
      </w:pPr>
      <w:r>
        <w:t>Write Dockerfile build and run nginx, apache, nodejs, …</w:t>
      </w:r>
    </w:p>
    <w:p w:rsidRPr="004C05AC" w:rsidR="004C05AC" w:rsidP="00DB00F8" w:rsidRDefault="004C05AC" w14:paraId="0A33ED74" w14:textId="77777777">
      <w:r w:rsidRPr="004C05AC">
        <w:t>Task 1: Build nginx image</w:t>
      </w:r>
    </w:p>
    <w:p w:rsidRPr="004C05AC" w:rsidR="004C05AC" w:rsidP="007A63DB" w:rsidRDefault="004C05AC" w14:paraId="052942B3" w14:textId="77777777">
      <w:pPr>
        <w:ind w:left="720"/>
      </w:pPr>
      <w:r w:rsidRPr="004C05AC">
        <w:t xml:space="preserve">- Write Dockerfile to build a nginx image from Ubuntu/centos/redhat/oraclelinux/alpine base image </w:t>
      </w:r>
    </w:p>
    <w:p w:rsidRPr="004C05AC" w:rsidR="004C05AC" w:rsidP="007A63DB" w:rsidRDefault="004C05AC" w14:paraId="1AF0926A" w14:textId="77777777">
      <w:pPr>
        <w:ind w:left="720"/>
      </w:pPr>
      <w:r w:rsidRPr="004C05AC">
        <w:t>- Create a html file on your local machine and copy to your image</w:t>
      </w:r>
    </w:p>
    <w:p w:rsidRPr="004C05AC" w:rsidR="004C05AC" w:rsidP="007A63DB" w:rsidRDefault="004C05AC" w14:paraId="1A2DA7A1" w14:textId="77777777">
      <w:pPr>
        <w:ind w:left="720"/>
      </w:pPr>
      <w:r w:rsidRPr="004C05AC">
        <w:t>- Push image to your repositoty</w:t>
      </w:r>
    </w:p>
    <w:p w:rsidRPr="004C05AC" w:rsidR="004C05AC" w:rsidP="007A63DB" w:rsidRDefault="004C05AC" w14:paraId="64848B07" w14:textId="77777777">
      <w:pPr>
        <w:ind w:left="720"/>
      </w:pPr>
      <w:r w:rsidRPr="004C05AC">
        <w:t>- Run nginx container from your image</w:t>
      </w:r>
    </w:p>
    <w:p w:rsidRPr="004C05AC" w:rsidR="004C05AC" w:rsidP="007A63DB" w:rsidRDefault="004C05AC" w14:paraId="4BD66695" w14:textId="77777777">
      <w:pPr>
        <w:ind w:left="720"/>
      </w:pPr>
      <w:r w:rsidRPr="004C05AC">
        <w:t>- Test curl from localhost</w:t>
      </w:r>
    </w:p>
    <w:p w:rsidRPr="004C05AC" w:rsidR="004C05AC" w:rsidP="00DB00F8" w:rsidRDefault="004C05AC" w14:paraId="7B2A3033" w14:textId="77777777"/>
    <w:p w:rsidRPr="004C05AC" w:rsidR="004C05AC" w:rsidP="00DB00F8" w:rsidRDefault="004C05AC" w14:paraId="1C881F12" w14:textId="77777777">
      <w:pPr>
        <w:rPr>
          <w:b/>
        </w:rPr>
      </w:pPr>
      <w:r w:rsidRPr="004C05AC">
        <w:rPr>
          <w:b/>
        </w:rPr>
        <w:t>Task 2: Build tomcat image</w:t>
      </w:r>
    </w:p>
    <w:p w:rsidRPr="004C05AC" w:rsidR="004C05AC" w:rsidP="007A63DB" w:rsidRDefault="004C05AC" w14:paraId="2D1CC9D6" w14:textId="77777777">
      <w:pPr>
        <w:ind w:left="720"/>
      </w:pPr>
      <w:r w:rsidRPr="004C05AC">
        <w:t xml:space="preserve">- Write Dockerfile to build a tomcat image from Ubuntu/centos/redhat/oraclelinux/alpine base image </w:t>
      </w:r>
    </w:p>
    <w:p w:rsidRPr="004C05AC" w:rsidR="004C05AC" w:rsidP="007A63DB" w:rsidRDefault="004C05AC" w14:paraId="4477D77B" w14:textId="77777777">
      <w:pPr>
        <w:ind w:left="720"/>
      </w:pPr>
      <w:r w:rsidRPr="004C05AC">
        <w:t>- Push image to your repositoty</w:t>
      </w:r>
    </w:p>
    <w:p w:rsidRPr="004C05AC" w:rsidR="004C05AC" w:rsidP="007A63DB" w:rsidRDefault="004C05AC" w14:paraId="44926120" w14:textId="77777777">
      <w:pPr>
        <w:ind w:left="720"/>
      </w:pPr>
      <w:r w:rsidRPr="004C05AC">
        <w:t>- Run tomcat container from your image</w:t>
      </w:r>
    </w:p>
    <w:p w:rsidRPr="004C05AC" w:rsidR="004C05AC" w:rsidP="007A63DB" w:rsidRDefault="004C05AC" w14:paraId="3EA4E17E" w14:textId="77777777">
      <w:pPr>
        <w:ind w:left="720"/>
      </w:pPr>
      <w:r w:rsidRPr="004C05AC">
        <w:t>- Test curl from localhost</w:t>
      </w:r>
    </w:p>
    <w:p w:rsidRPr="004C05AC" w:rsidR="004C05AC" w:rsidP="00DB00F8" w:rsidRDefault="004C05AC" w14:paraId="566B6295" w14:textId="77777777"/>
    <w:p w:rsidRPr="004C05AC" w:rsidR="004C05AC" w:rsidP="00DB00F8" w:rsidRDefault="004C05AC" w14:paraId="70B1D6BA" w14:textId="77777777">
      <w:r w:rsidRPr="004C05AC">
        <w:t>Task 3: Build nodejs image</w:t>
      </w:r>
    </w:p>
    <w:p w:rsidRPr="004C05AC" w:rsidR="004C05AC" w:rsidP="007A63DB" w:rsidRDefault="004C05AC" w14:paraId="71878D49" w14:textId="77777777">
      <w:pPr>
        <w:ind w:left="720"/>
      </w:pPr>
      <w:r w:rsidRPr="004C05AC">
        <w:t xml:space="preserve">- Write Dockerfile to build a nodejs image from Ubuntu/centos/redhat/oraclelinux/alpine base image </w:t>
      </w:r>
    </w:p>
    <w:p w:rsidRPr="004C05AC" w:rsidR="004C05AC" w:rsidP="007A63DB" w:rsidRDefault="004C05AC" w14:paraId="78442320" w14:textId="77777777">
      <w:pPr>
        <w:ind w:left="720"/>
      </w:pPr>
      <w:r w:rsidRPr="004C05AC">
        <w:t>- Push image to your repositoty</w:t>
      </w:r>
    </w:p>
    <w:p w:rsidRPr="004C05AC" w:rsidR="004C05AC" w:rsidP="007A63DB" w:rsidRDefault="004C05AC" w14:paraId="69047B55" w14:textId="77777777">
      <w:pPr>
        <w:ind w:left="720"/>
      </w:pPr>
      <w:r w:rsidRPr="004C05AC">
        <w:t>- Run nodejs container from your image</w:t>
      </w:r>
    </w:p>
    <w:p w:rsidRPr="004C05AC" w:rsidR="004C05AC" w:rsidP="007A63DB" w:rsidRDefault="004C05AC" w14:paraId="5129092D" w14:textId="219C66F2">
      <w:pPr>
        <w:ind w:left="720"/>
      </w:pPr>
      <w:r w:rsidRPr="004C05AC">
        <w:t>- Test curl from localhost</w:t>
      </w:r>
    </w:p>
    <w:p w:rsidRPr="00F200C5" w:rsidR="00F200C5" w:rsidP="00EA515A" w:rsidRDefault="00F200C5" w14:paraId="094C0D41" w14:textId="2C7D5450">
      <w:pPr>
        <w:pStyle w:val="DSYeuCau"/>
      </w:pPr>
      <w:r>
        <w:t>Write and run docker-compose</w:t>
      </w:r>
    </w:p>
    <w:p w:rsidR="00082897" w:rsidP="00082897" w:rsidRDefault="00082897" w14:paraId="5A7A81D8" w14:textId="42F21C06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="003C2856" w:rsidP="00EA515A" w:rsidRDefault="00F200C5" w14:paraId="5D29E127" w14:textId="75482689">
      <w:pPr>
        <w:pStyle w:val="DSYeuCau"/>
      </w:pPr>
      <w:r>
        <w:t>Know about docker-compose file</w:t>
      </w:r>
    </w:p>
    <w:p w:rsidRPr="00E90209" w:rsidR="00082897" w:rsidP="00082897" w:rsidRDefault="00082897" w14:paraId="6F94F794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082897" w:rsidP="00082897" w:rsidRDefault="00082897" w14:paraId="40EADACF" w14:textId="77777777">
      <w:pPr>
        <w:pStyle w:val="FALev3"/>
      </w:pPr>
      <w:r w:rsidRPr="007C13D7">
        <w:t>Assumptions</w:t>
      </w:r>
      <w:r>
        <w:t>:</w:t>
      </w:r>
    </w:p>
    <w:p w:rsidR="00082897" w:rsidP="00082897" w:rsidRDefault="00082897" w14:paraId="0CD8FC5D" w14:textId="7777777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Pr="00D51627" w:rsidR="00082897" w:rsidP="00EA515A" w:rsidRDefault="00497F01" w14:paraId="326325E7" w14:textId="10D12880">
      <w:pPr>
        <w:pStyle w:val="DSYeuCau"/>
      </w:pPr>
      <w:r>
        <w:t>Know bash scripts</w:t>
      </w:r>
    </w:p>
    <w:p w:rsidRPr="00DA034A" w:rsidR="00082897" w:rsidP="00082897" w:rsidRDefault="00082897" w14:paraId="20B1E8E9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="00082897" w:rsidP="00082897" w:rsidRDefault="00082897" w14:paraId="6440EBE3" w14:textId="372635CA">
      <w:pPr>
        <w:pStyle w:val="FALev3"/>
        <w:rPr>
          <w:b w:val="0"/>
          <w:sz w:val="20"/>
          <w:u w:val="none"/>
        </w:rPr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451055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01E206E2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:rsidR="00082897" w:rsidP="00082897" w:rsidRDefault="00214868" w14:paraId="2A375F14" w14:textId="20E4BAE1">
      <w:pPr>
        <w:pStyle w:val="Heading1"/>
        <w:rPr>
          <w:rFonts w:ascii="Arial" w:hAnsi="Arial" w:cs="Arial"/>
        </w:rPr>
      </w:pPr>
      <w:bookmarkStart w:name="_Toc111452812" w:id="15"/>
      <w:r>
        <w:rPr>
          <w:rFonts w:ascii="Arial" w:hAnsi="Arial" w:cs="Arial"/>
        </w:rPr>
        <w:t>Day 3</w:t>
      </w:r>
      <w:r w:rsidRPr="007355B1" w:rsidR="00082897">
        <w:rPr>
          <w:rFonts w:ascii="Arial" w:hAnsi="Arial" w:cs="Arial"/>
        </w:rPr>
        <w:t xml:space="preserve">. </w:t>
      </w:r>
      <w:r w:rsidR="00082897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</w:t>
      </w:r>
      <w:r w:rsidR="00EE5183">
        <w:rPr>
          <w:rFonts w:ascii="Arial" w:hAnsi="Arial" w:cs="Arial"/>
        </w:rPr>
        <w:t>Docker network</w:t>
      </w:r>
      <w:bookmarkEnd w:id="15"/>
    </w:p>
    <w:p w:rsidR="00082897" w:rsidP="00082897" w:rsidRDefault="00E60ACC" w14:paraId="1CBB11D2" w14:textId="2E661FF1">
      <w:pPr>
        <w:pStyle w:val="FALev2"/>
      </w:pPr>
      <w:proofErr w:type="gramStart"/>
      <w:r>
        <w:t xml:space="preserve">Assignment </w:t>
      </w:r>
      <w:r w:rsidRPr="00430667" w:rsidR="00082897">
        <w:t>:</w:t>
      </w:r>
      <w:proofErr w:type="gramEnd"/>
      <w:r w:rsidRPr="00430667" w:rsidR="00082897">
        <w:t xml:space="preserve"> </w:t>
      </w:r>
    </w:p>
    <w:p w:rsidR="000D50B3" w:rsidP="00EA515A" w:rsidRDefault="00363AB4" w14:paraId="5C01C948" w14:textId="715245D9">
      <w:pPr>
        <w:pStyle w:val="DSYeuCau"/>
      </w:pPr>
      <w:r>
        <w:t xml:space="preserve">Build bright, host, overlay, </w:t>
      </w:r>
      <w:r w:rsidR="00903542">
        <w:t>macvlan network.</w:t>
      </w:r>
    </w:p>
    <w:p w:rsidRPr="00AB49B2" w:rsidR="008F0DEA" w:rsidP="008F7469" w:rsidRDefault="008F0DEA" w14:paraId="6C6BBFEF" w14:textId="77777777">
      <w:pPr>
        <w:ind w:left="360"/>
      </w:pPr>
      <w:r w:rsidRPr="00AB49B2">
        <w:t>Task 1: Using bridge networking</w:t>
      </w:r>
    </w:p>
    <w:p w:rsidRPr="00AB49B2" w:rsidR="008F0DEA" w:rsidP="008F7469" w:rsidRDefault="008F0DEA" w14:paraId="7CAF1B12" w14:textId="77777777">
      <w:pPr>
        <w:ind w:left="360"/>
        <w:rPr>
          <w:sz w:val="36"/>
        </w:rPr>
      </w:pPr>
      <w:r w:rsidRPr="00AB49B2">
        <w:t xml:space="preserve">- </w:t>
      </w:r>
      <w:r>
        <w:t xml:space="preserve">Reference: </w:t>
      </w:r>
      <w:r w:rsidRPr="00AB49B2">
        <w:t>https://docs.docker.com/network/network-tutorial-standalone/</w:t>
      </w:r>
    </w:p>
    <w:p w:rsidR="008F0DEA" w:rsidP="008F7469" w:rsidRDefault="008F0DEA" w14:paraId="64AE8D6E" w14:textId="77777777">
      <w:pPr>
        <w:ind w:left="360"/>
      </w:pPr>
      <w:r>
        <w:t>- Practice using multiple bridge network:</w:t>
      </w:r>
    </w:p>
    <w:p w:rsidR="008F0DEA" w:rsidP="008F7469" w:rsidRDefault="008F0DEA" w14:paraId="17749399" w14:textId="77777777">
      <w:pPr>
        <w:ind w:left="360"/>
      </w:pPr>
      <w:r>
        <w:t xml:space="preserve">   + Create 2 bridges</w:t>
      </w:r>
    </w:p>
    <w:p w:rsidR="008F0DEA" w:rsidP="008F7469" w:rsidRDefault="008F0DEA" w14:paraId="6B537DD5" w14:textId="763955F4">
      <w:pPr>
        <w:ind w:left="360"/>
      </w:pPr>
      <w:r>
        <w:t xml:space="preserve">   + Create 2 containers on each bridge and test the connection between 2 containers</w:t>
      </w:r>
    </w:p>
    <w:p w:rsidRPr="00AB49B2" w:rsidR="008F0DEA" w:rsidP="008F7469" w:rsidRDefault="008F0DEA" w14:paraId="7D0F3AA7" w14:textId="77777777">
      <w:pPr>
        <w:ind w:left="360"/>
      </w:pPr>
      <w:r>
        <w:t>Task 2</w:t>
      </w:r>
      <w:r w:rsidRPr="00AB49B2">
        <w:t xml:space="preserve">: Using </w:t>
      </w:r>
      <w:r>
        <w:t>host</w:t>
      </w:r>
      <w:r w:rsidRPr="00AB49B2">
        <w:t xml:space="preserve"> networking</w:t>
      </w:r>
    </w:p>
    <w:p w:rsidRPr="008F7469" w:rsidR="008F0DEA" w:rsidP="008F7469" w:rsidRDefault="008F0DEA" w14:paraId="5152B8A3" w14:textId="678A31B4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 xml:space="preserve">- Reference: </w:t>
      </w:r>
      <w:hyperlink w:history="1" r:id="rId12">
        <w:r w:rsidRPr="008F7469">
          <w:rPr>
            <w:rStyle w:val="Hyperlink"/>
            <w:rFonts w:cs="Arial"/>
            <w:szCs w:val="20"/>
          </w:rPr>
          <w:t>https://docs.docker.com/network/network-tutorial-host/</w:t>
        </w:r>
      </w:hyperlink>
    </w:p>
    <w:p w:rsidRPr="008F7469" w:rsidR="008F0DEA" w:rsidP="008F7469" w:rsidRDefault="008F0DEA" w14:paraId="6D822E1D" w14:textId="77777777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>Task 3: Using overlay networking</w:t>
      </w:r>
    </w:p>
    <w:p w:rsidRPr="008F7469" w:rsidR="008F0DEA" w:rsidP="008F7469" w:rsidRDefault="008F0DEA" w14:paraId="68A768F6" w14:textId="42F16494">
      <w:pPr>
        <w:ind w:left="360"/>
        <w:rPr>
          <w:rFonts w:cs="Arial"/>
          <w:szCs w:val="20"/>
        </w:rPr>
      </w:pPr>
      <w:r w:rsidRPr="008F7469">
        <w:rPr>
          <w:rFonts w:cs="Arial"/>
          <w:szCs w:val="20"/>
        </w:rPr>
        <w:t xml:space="preserve">- Reference: </w:t>
      </w:r>
      <w:hyperlink w:history="1" r:id="rId13">
        <w:r w:rsidRPr="008F7469">
          <w:rPr>
            <w:rStyle w:val="Hyperlink"/>
            <w:rFonts w:cs="Arial"/>
            <w:szCs w:val="20"/>
          </w:rPr>
          <w:t>https://docs.docker.com/network/network-tutorial-overlay/</w:t>
        </w:r>
      </w:hyperlink>
    </w:p>
    <w:p w:rsidRPr="00AB49B2" w:rsidR="008F0DEA" w:rsidP="008F7469" w:rsidRDefault="008F0DEA" w14:paraId="79729F7F" w14:textId="77777777">
      <w:pPr>
        <w:ind w:left="360"/>
      </w:pPr>
      <w:r>
        <w:t>Task 4</w:t>
      </w:r>
      <w:r w:rsidRPr="00AB49B2">
        <w:t xml:space="preserve">: Using </w:t>
      </w:r>
      <w:r>
        <w:t>macvlan</w:t>
      </w:r>
      <w:r w:rsidRPr="00AB49B2">
        <w:t xml:space="preserve"> networking</w:t>
      </w:r>
    </w:p>
    <w:p w:rsidRPr="00235CF1" w:rsidR="00235CF1" w:rsidP="00235CF1" w:rsidRDefault="008F0DEA" w14:paraId="2D3F51AB" w14:textId="3DD39314">
      <w:pPr>
        <w:ind w:left="360"/>
        <w:rPr>
          <w:lang w:val="en-US"/>
        </w:rPr>
      </w:pPr>
      <w:r w:rsidRPr="00AB49B2">
        <w:t xml:space="preserve">- </w:t>
      </w:r>
      <w:r>
        <w:t xml:space="preserve">Reference: </w:t>
      </w:r>
      <w:hyperlink w:history="1" r:id="rId14">
        <w:r w:rsidRPr="002B5FA5" w:rsidR="00235CF1">
          <w:rPr>
            <w:rStyle w:val="Hyperlink"/>
          </w:rPr>
          <w:t>https://docs.docker.com/network/network-tutorial-macvlan/</w:t>
        </w:r>
      </w:hyperlink>
      <w:r w:rsidR="00235CF1">
        <w:rPr>
          <w:lang w:val="en-US"/>
        </w:rPr>
        <w:t xml:space="preserve"> </w:t>
      </w:r>
    </w:p>
    <w:p w:rsidR="00082897" w:rsidP="0018683F" w:rsidRDefault="00082897" w14:paraId="6546C35E" w14:textId="7777777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Pr="000D50B3" w:rsidR="000D50B3" w:rsidP="00F05989" w:rsidRDefault="00F05989" w14:paraId="0D2760D3" w14:textId="415BF5B5">
      <w:pPr>
        <w:pStyle w:val="DSYeuCau"/>
      </w:pPr>
      <w:r>
        <w:t>Know about docker network.</w:t>
      </w:r>
    </w:p>
    <w:p w:rsidRPr="00E90209" w:rsidR="00082897" w:rsidP="00082897" w:rsidRDefault="00082897" w14:paraId="37C9F23B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082897" w:rsidP="00082897" w:rsidRDefault="00082897" w14:paraId="595E9BB9" w14:textId="77777777">
      <w:pPr>
        <w:pStyle w:val="FALev3"/>
      </w:pPr>
      <w:r w:rsidRPr="007C13D7">
        <w:t>Assumptions</w:t>
      </w:r>
      <w:r>
        <w:t>:</w:t>
      </w:r>
    </w:p>
    <w:p w:rsidR="00082897" w:rsidP="00082897" w:rsidRDefault="00082897" w14:paraId="1D88DD54" w14:textId="7777777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="00082897" w:rsidP="00EA515A" w:rsidRDefault="00B62950" w14:paraId="54D0D52F" w14:textId="6970A10D">
      <w:pPr>
        <w:pStyle w:val="DSYeuCau"/>
      </w:pPr>
      <w:r>
        <w:t>Have k</w:t>
      </w:r>
      <w:r w:rsidR="00D73443">
        <w:t>now</w:t>
      </w:r>
      <w:r>
        <w:t>nledge about</w:t>
      </w:r>
      <w:r w:rsidR="000D50B3">
        <w:t xml:space="preserve"> networking.</w:t>
      </w:r>
    </w:p>
    <w:p w:rsidRPr="000D50B3" w:rsidR="000D50B3" w:rsidP="00EA515A" w:rsidRDefault="000D50B3" w14:paraId="20DF6151" w14:textId="3243A2B3">
      <w:pPr>
        <w:pStyle w:val="DSYeuCau"/>
      </w:pPr>
      <w:r>
        <w:t>Network infrastructure.</w:t>
      </w:r>
    </w:p>
    <w:p w:rsidRPr="00DA034A" w:rsidR="00082897" w:rsidP="00082897" w:rsidRDefault="00082897" w14:paraId="6A8F490F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="00082897" w:rsidP="00082897" w:rsidRDefault="00082897" w14:paraId="15F2AE40" w14:textId="024DE52E">
      <w:pPr>
        <w:pStyle w:val="FALev3"/>
        <w:rPr>
          <w:b w:val="0"/>
          <w:sz w:val="20"/>
          <w:u w:val="none"/>
        </w:rPr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DE45CF">
        <w:rPr>
          <w:b w:val="0"/>
          <w:sz w:val="20"/>
          <w:u w:val="none"/>
        </w:rPr>
        <w:t>240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16D2635F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:rsidR="00EE5183" w:rsidP="00EE5183" w:rsidRDefault="00A6756E" w14:paraId="7BA6422B" w14:textId="167B64B0">
      <w:pPr>
        <w:pStyle w:val="Heading1"/>
        <w:rPr>
          <w:rFonts w:ascii="Arial" w:hAnsi="Arial" w:cs="Arial"/>
        </w:rPr>
      </w:pPr>
      <w:bookmarkStart w:name="_Toc111452813" w:id="16"/>
      <w:r>
        <w:rPr>
          <w:rFonts w:ascii="Arial" w:hAnsi="Arial" w:cs="Arial"/>
        </w:rPr>
        <w:t xml:space="preserve">Day </w:t>
      </w:r>
      <w:r w:rsidR="00EE5183">
        <w:rPr>
          <w:rFonts w:ascii="Arial" w:hAnsi="Arial" w:cs="Arial"/>
        </w:rPr>
        <w:t>4</w:t>
      </w:r>
      <w:r w:rsidRPr="007355B1" w:rsidR="00EE5183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4</w:t>
      </w:r>
      <w:r>
        <w:rPr>
          <w:rFonts w:ascii="Arial" w:hAnsi="Arial" w:cs="Arial"/>
        </w:rPr>
        <w:t>: Docker Volume</w:t>
      </w:r>
      <w:bookmarkEnd w:id="16"/>
    </w:p>
    <w:p w:rsidR="00EE5183" w:rsidP="00EE5183" w:rsidRDefault="00EE5183" w14:paraId="34456D9F" w14:textId="77777777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  <w:r w:rsidRPr="00430667">
        <w:t xml:space="preserve"> </w:t>
      </w:r>
    </w:p>
    <w:p w:rsidR="00C56DE8" w:rsidP="009C39C1" w:rsidRDefault="00C56DE8" w14:paraId="0B522A81" w14:textId="77777777">
      <w:pPr>
        <w:ind w:firstLine="720"/>
      </w:pPr>
      <w:r>
        <w:t>Task 1: VOLUME instruction on Dockerfile</w:t>
      </w:r>
    </w:p>
    <w:p w:rsidRPr="00FC4748" w:rsidR="00C56DE8" w:rsidP="00DB00F8" w:rsidRDefault="00C56DE8" w14:paraId="6A354D09" w14:textId="77777777">
      <w:pPr>
        <w:rPr>
          <w:b/>
          <w:bCs/>
        </w:rPr>
      </w:pPr>
      <w:r w:rsidRPr="00FC4748">
        <w:t>Create an image with VOLUME instruction</w:t>
      </w:r>
    </w:p>
    <w:p w:rsidR="00C56DE8" w:rsidP="00C56DE8" w:rsidRDefault="00C56DE8" w14:paraId="19D938A0" w14:textId="77777777">
      <w:r>
        <w:t>Dockerfile</w:t>
      </w:r>
    </w:p>
    <w:p w:rsidR="00C56DE8" w:rsidP="00C56DE8" w:rsidRDefault="00C56DE8" w14:paraId="3D5E0A3F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 xml:space="preserve">FROM </w:t>
      </w:r>
      <w:proofErr w:type="gramStart"/>
      <w:r>
        <w:rPr>
          <w:rStyle w:val="HTMLCode"/>
          <w:rFonts w:ascii="Consolas" w:hAnsi="Consolas"/>
          <w:color w:val="567482"/>
          <w:bdr w:val="none" w:color="auto" w:sz="0" w:space="0" w:frame="1"/>
        </w:rPr>
        <w:t>nginx:alpine</w:t>
      </w:r>
      <w:proofErr w:type="gramEnd"/>
    </w:p>
    <w:p w:rsidR="00C56DE8" w:rsidP="00C56DE8" w:rsidRDefault="00C56DE8" w14:paraId="5BBBEE99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LABEL maintainer="Collabnix"</w:t>
      </w:r>
    </w:p>
    <w:p w:rsidR="00C56DE8" w:rsidP="00C56DE8" w:rsidRDefault="00C56DE8" w14:paraId="53BD4A02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</w:p>
    <w:p w:rsidR="00C56DE8" w:rsidP="00C56DE8" w:rsidRDefault="00C56DE8" w14:paraId="1FCD142F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VOLUME /myvol</w:t>
      </w:r>
    </w:p>
    <w:p w:rsidR="00C56DE8" w:rsidP="00C56DE8" w:rsidRDefault="00C56DE8" w14:paraId="198C004E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CMD [ "nginx","-g","daemon off;</w:t>
      </w:r>
      <w:proofErr w:type="gramStart"/>
      <w:r>
        <w:rPr>
          <w:rStyle w:val="HTMLCode"/>
          <w:rFonts w:ascii="Consolas" w:hAnsi="Consolas"/>
          <w:color w:val="567482"/>
          <w:bdr w:val="none" w:color="auto" w:sz="0" w:space="0" w:frame="1"/>
        </w:rPr>
        <w:t>" ]</w:t>
      </w:r>
      <w:proofErr w:type="gramEnd"/>
    </w:p>
    <w:p w:rsidRPr="00FC4748" w:rsidR="00C56DE8" w:rsidP="00C56DE8" w:rsidRDefault="00C56DE8" w14:paraId="2AF470C7" w14:textId="77777777">
      <w:pPr>
        <w:rPr>
          <w:b/>
          <w:bCs/>
        </w:rPr>
      </w:pPr>
      <w:r w:rsidRPr="00FC4748">
        <w:t>Building Docker image</w:t>
      </w:r>
    </w:p>
    <w:p w:rsidR="00C56DE8" w:rsidP="00C56DE8" w:rsidRDefault="00C56DE8" w14:paraId="7E973DDC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 xml:space="preserve">$ docker build -t </w:t>
      </w:r>
      <w:proofErr w:type="gramStart"/>
      <w:r>
        <w:rPr>
          <w:rStyle w:val="HTMLCode"/>
          <w:rFonts w:ascii="Consolas" w:hAnsi="Consolas"/>
          <w:color w:val="567482"/>
          <w:bdr w:val="none" w:color="auto" w:sz="0" w:space="0" w:frame="1"/>
        </w:rPr>
        <w:t>volume:v</w:t>
      </w:r>
      <w:proofErr w:type="gramEnd"/>
      <w:r>
        <w:rPr>
          <w:rStyle w:val="HTMLCode"/>
          <w:rFonts w:ascii="Consolas" w:hAnsi="Consolas"/>
          <w:color w:val="567482"/>
          <w:bdr w:val="none" w:color="auto" w:sz="0" w:space="0" w:frame="1"/>
        </w:rPr>
        <w:t>1 .</w:t>
      </w:r>
    </w:p>
    <w:p w:rsidRPr="00FC4748" w:rsidR="00C56DE8" w:rsidP="00C56DE8" w:rsidRDefault="00C56DE8" w14:paraId="0B2D0A46" w14:textId="77777777">
      <w:pPr>
        <w:rPr>
          <w:b/>
          <w:bCs/>
        </w:rPr>
      </w:pPr>
      <w:r w:rsidRPr="00FC4748">
        <w:t>Create a container based on volume:v1 image</w:t>
      </w:r>
    </w:p>
    <w:p w:rsidR="00C56DE8" w:rsidP="00C56DE8" w:rsidRDefault="00C56DE8" w14:paraId="59EFE1E4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 xml:space="preserve">$ docker container run --rm -d --name volume-test </w:t>
      </w:r>
      <w:proofErr w:type="gramStart"/>
      <w:r>
        <w:rPr>
          <w:rStyle w:val="HTMLCode"/>
          <w:rFonts w:ascii="Consolas" w:hAnsi="Consolas"/>
          <w:color w:val="567482"/>
          <w:bdr w:val="none" w:color="auto" w:sz="0" w:space="0" w:frame="1"/>
        </w:rPr>
        <w:t>volume:v</w:t>
      </w:r>
      <w:proofErr w:type="gramEnd"/>
      <w:r>
        <w:rPr>
          <w:rStyle w:val="HTMLCode"/>
          <w:rFonts w:ascii="Consolas" w:hAnsi="Consolas"/>
          <w:color w:val="567482"/>
          <w:bdr w:val="none" w:color="auto" w:sz="0" w:space="0" w:frame="1"/>
        </w:rPr>
        <w:t>1</w:t>
      </w:r>
    </w:p>
    <w:p w:rsidRPr="00FC4748" w:rsidR="00C56DE8" w:rsidP="00C56DE8" w:rsidRDefault="00C56DE8" w14:paraId="62B9C616" w14:textId="77777777">
      <w:pPr>
        <w:rPr>
          <w:b/>
          <w:bCs/>
        </w:rPr>
      </w:pPr>
      <w:r w:rsidRPr="00FC4748">
        <w:t>Finding the volume created on the host</w:t>
      </w:r>
    </w:p>
    <w:p w:rsidRPr="00FC4748" w:rsidR="00C56DE8" w:rsidP="00C56DE8" w:rsidRDefault="00C56DE8" w14:paraId="0BF1272B" w14:textId="77777777">
      <w:pPr>
        <w:rPr>
          <w:b/>
          <w:bCs/>
        </w:rPr>
      </w:pPr>
      <w:r w:rsidRPr="00FC4748">
        <w:t>Checking the volume name of the container</w:t>
      </w:r>
    </w:p>
    <w:p w:rsidR="00C56DE8" w:rsidP="00C56DE8" w:rsidRDefault="00C56DE8" w14:paraId="3D7842AF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$ docker container inspect -f '' volume-test</w:t>
      </w:r>
    </w:p>
    <w:p w:rsidR="00C56DE8" w:rsidP="00C56DE8" w:rsidRDefault="00C56DE8" w14:paraId="49A317E7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ed09456a448934218f03acbdaa31f465ebbb92e0d45e8284527a2c538cc6b016</w:t>
      </w:r>
    </w:p>
    <w:p w:rsidRPr="00FC4748" w:rsidR="00C56DE8" w:rsidP="00C56DE8" w:rsidRDefault="00C56DE8" w14:paraId="10D8DB14" w14:textId="77777777">
      <w:pPr>
        <w:rPr>
          <w:b/>
          <w:bCs/>
        </w:rPr>
      </w:pPr>
      <w:r w:rsidRPr="00FC4748">
        <w:t>Listout Volume in the host</w:t>
      </w:r>
    </w:p>
    <w:p w:rsidR="00C56DE8" w:rsidP="00C56DE8" w:rsidRDefault="00C56DE8" w14:paraId="6A593FCA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$ docker volume ls</w:t>
      </w:r>
    </w:p>
    <w:p w:rsidR="00C56DE8" w:rsidP="00C56DE8" w:rsidRDefault="00C56DE8" w14:paraId="7CF12B0E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DRIVER              VOLUME NAME</w:t>
      </w:r>
    </w:p>
    <w:p w:rsidR="00C56DE8" w:rsidP="00C56DE8" w:rsidRDefault="00C56DE8" w14:paraId="4B0DAFE5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local               ed09456a448934218f03acbdaa31f465ebbb92e0d45e8284527a2c538cc6b016</w:t>
      </w:r>
    </w:p>
    <w:p w:rsidRPr="00FC4748" w:rsidR="00C56DE8" w:rsidP="00C56DE8" w:rsidRDefault="00C56DE8" w14:paraId="6721CF1D" w14:textId="77777777">
      <w:pPr>
        <w:rPr>
          <w:b/>
          <w:bCs/>
        </w:rPr>
      </w:pPr>
      <w:r w:rsidRPr="00FC4748">
        <w:t>You will see the volume has been created.</w:t>
      </w:r>
    </w:p>
    <w:p w:rsidRPr="00FC4748" w:rsidR="00C56DE8" w:rsidP="00C56DE8" w:rsidRDefault="00C56DE8" w14:paraId="17136D18" w14:textId="77777777">
      <w:pPr>
        <w:rPr>
          <w:b/>
          <w:bCs/>
        </w:rPr>
      </w:pPr>
      <w:r w:rsidRPr="00FC4748">
        <w:t>Volume mount path in host</w:t>
      </w:r>
    </w:p>
    <w:p w:rsidR="00C56DE8" w:rsidP="00C56DE8" w:rsidRDefault="00C56DE8" w14:paraId="5F4CF83A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$ docker container inspect -f '' volume-test</w:t>
      </w:r>
    </w:p>
    <w:p w:rsidR="00C56DE8" w:rsidP="00C56DE8" w:rsidRDefault="00C56DE8" w14:paraId="26DB9FFD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/var/lib/docker/volumes/ed09456a448934218f03acbdaa31f465ebbb92e0d45e8284527a2c538cc6b016/_data</w:t>
      </w:r>
    </w:p>
    <w:p w:rsidRPr="00FC4748" w:rsidR="00C56DE8" w:rsidP="00C56DE8" w:rsidRDefault="00C56DE8" w14:paraId="52957B5C" w14:textId="77777777">
      <w:pPr>
        <w:rPr>
          <w:b/>
          <w:bCs/>
        </w:rPr>
      </w:pPr>
      <w:r w:rsidRPr="00FC4748">
        <w:t>Testing mount working as exepected</w:t>
      </w:r>
    </w:p>
    <w:p w:rsidRPr="00FC4748" w:rsidR="00C56DE8" w:rsidP="00C56DE8" w:rsidRDefault="00C56DE8" w14:paraId="4BAA5914" w14:textId="77777777">
      <w:pPr>
        <w:rPr>
          <w:b/>
          <w:bCs/>
        </w:rPr>
      </w:pPr>
      <w:r w:rsidRPr="00FC4748">
        <w:t>Create a file in this folder</w:t>
      </w:r>
    </w:p>
    <w:p w:rsidR="00C56DE8" w:rsidP="00C56DE8" w:rsidRDefault="00C56DE8" w14:paraId="61283A3E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rStyle w:val="HTMLCode"/>
          <w:rFonts w:ascii="Consolas" w:hAnsi="Consolas"/>
          <w:color w:val="567482"/>
          <w:bdr w:val="none" w:color="auto" w:sz="0" w:space="0" w:frame="1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$ touch /var/lib/docker/volumes/ed09456a448934218f03acbdaa31f465ebbb92e0d45e8284527a2c538cc6b016/_data/mytestfile.txt</w:t>
      </w:r>
    </w:p>
    <w:p w:rsidRPr="00FC4748" w:rsidR="00C56DE8" w:rsidP="00C56DE8" w:rsidRDefault="00C56DE8" w14:paraId="5F4F3E87" w14:textId="77777777">
      <w:pPr>
        <w:rPr>
          <w:b/>
          <w:bCs/>
        </w:rPr>
      </w:pPr>
      <w:r w:rsidRPr="00FC4748">
        <w:t>Checking file is there in run container</w:t>
      </w:r>
    </w:p>
    <w:p w:rsidRPr="00890558" w:rsidR="00C56DE8" w:rsidP="00C56DE8" w:rsidRDefault="00C56DE8" w14:paraId="7E1EB15B" w14:textId="77777777">
      <w:pPr>
        <w:pStyle w:val="HTMLPreformatted"/>
        <w:pBdr>
          <w:top w:val="single" w:color="DCE6F0" w:sz="6" w:space="0"/>
          <w:left w:val="single" w:color="DCE6F0" w:sz="6" w:space="0"/>
          <w:bottom w:val="single" w:color="DCE6F0" w:sz="6" w:space="0"/>
          <w:right w:val="single" w:color="DCE6F0" w:sz="6" w:space="0"/>
        </w:pBdr>
        <w:shd w:val="clear" w:color="auto" w:fill="F3F6FA"/>
        <w:rPr>
          <w:color w:val="567482"/>
        </w:rPr>
      </w:pPr>
      <w:r>
        <w:rPr>
          <w:rStyle w:val="HTMLCode"/>
          <w:rFonts w:ascii="Consolas" w:hAnsi="Consolas"/>
          <w:color w:val="567482"/>
          <w:bdr w:val="none" w:color="auto" w:sz="0" w:space="0" w:frame="1"/>
        </w:rPr>
        <w:t>$ docker container exec -it volume-test ls myvol</w:t>
      </w:r>
    </w:p>
    <w:p w:rsidRPr="00C40F11" w:rsidR="00C56DE8" w:rsidP="00C56DE8" w:rsidRDefault="00C56DE8" w14:paraId="7A86FAF9" w14:textId="77777777">
      <w:pPr>
        <w:rPr>
          <w:rFonts w:ascii="Segoe UI" w:hAnsi="Segoe UI" w:cs="Segoe UI"/>
          <w:color w:val="FF0000"/>
          <w:szCs w:val="20"/>
        </w:rPr>
      </w:pPr>
      <w:r w:rsidRPr="00C40F11">
        <w:rPr>
          <w:rFonts w:ascii="Segoe UI" w:hAnsi="Segoe UI" w:cs="Segoe UI"/>
          <w:color w:val="FF0000"/>
          <w:szCs w:val="20"/>
        </w:rPr>
        <w:t xml:space="preserve">References: </w:t>
      </w:r>
    </w:p>
    <w:p w:rsidRPr="00C40F11" w:rsidR="00C56DE8" w:rsidP="00C56DE8" w:rsidRDefault="00C56DE8" w14:paraId="275719AB" w14:textId="77777777">
      <w:pPr>
        <w:rPr>
          <w:rFonts w:ascii="Segoe UI" w:hAnsi="Segoe UI" w:cs="Segoe UI"/>
          <w:szCs w:val="20"/>
        </w:rPr>
      </w:pPr>
      <w:r w:rsidRPr="00C40F11">
        <w:rPr>
          <w:rFonts w:ascii="Segoe UI" w:hAnsi="Segoe UI" w:cs="Segoe UI"/>
          <w:szCs w:val="20"/>
        </w:rPr>
        <w:t xml:space="preserve">- </w:t>
      </w:r>
      <w:hyperlink w:history="1" r:id="rId15">
        <w:r w:rsidRPr="00C40F11">
          <w:rPr>
            <w:rStyle w:val="Hyperlink"/>
            <w:rFonts w:ascii="Segoe UI" w:hAnsi="Segoe UI" w:cs="Segoe UI"/>
            <w:szCs w:val="20"/>
          </w:rPr>
          <w:t>https://training.play-with-docker.com/docker-volumes/</w:t>
        </w:r>
      </w:hyperlink>
    </w:p>
    <w:p w:rsidRPr="00C40F11" w:rsidR="00C56DE8" w:rsidP="00C56DE8" w:rsidRDefault="00C56DE8" w14:paraId="05EDC58F" w14:textId="4862942A">
      <w:pPr>
        <w:rPr>
          <w:rFonts w:ascii="Segoe UI" w:hAnsi="Segoe UI" w:cs="Segoe UI"/>
          <w:szCs w:val="20"/>
        </w:rPr>
      </w:pPr>
      <w:r w:rsidRPr="00C40F11">
        <w:rPr>
          <w:rFonts w:ascii="Segoe UI" w:hAnsi="Segoe UI" w:cs="Segoe UI"/>
          <w:szCs w:val="20"/>
        </w:rPr>
        <w:t xml:space="preserve">- </w:t>
      </w:r>
      <w:hyperlink w:history="1" r:id="rId16">
        <w:r w:rsidRPr="00C40F11">
          <w:rPr>
            <w:rStyle w:val="Hyperlink"/>
            <w:rFonts w:ascii="Segoe UI" w:hAnsi="Segoe UI" w:cs="Segoe UI"/>
            <w:szCs w:val="20"/>
          </w:rPr>
          <w:t>https://www.tutorialspoint.com/docker/docker_storage.htm</w:t>
        </w:r>
      </w:hyperlink>
    </w:p>
    <w:p w:rsidRPr="00E3601C" w:rsidR="00C56DE8" w:rsidP="009C39C1" w:rsidRDefault="00C56DE8" w14:paraId="0DC0C277" w14:textId="77777777">
      <w:pPr>
        <w:ind w:firstLine="720"/>
      </w:pPr>
      <w:r w:rsidRPr="00E3601C">
        <w:t>Task 2: Use the Device mapper storage device</w:t>
      </w:r>
    </w:p>
    <w:p w:rsidRPr="00C40F11" w:rsidR="00EE5183" w:rsidP="00EA515A" w:rsidRDefault="00C56DE8" w14:paraId="08FAC9CB" w14:textId="36F0F598">
      <w:pPr>
        <w:pStyle w:val="DSYeuCau"/>
      </w:pPr>
      <w:r w:rsidRPr="00C40F11">
        <w:t xml:space="preserve">Reference: </w:t>
      </w:r>
      <w:hyperlink w:history="1" r:id="rId17">
        <w:r w:rsidRPr="00C40F11">
          <w:rPr>
            <w:rStyle w:val="Hyperlink"/>
            <w:rFonts w:ascii="Segoe UI" w:hAnsi="Segoe UI" w:cs="Segoe UI"/>
          </w:rPr>
          <w:t>https://docs.docker.com/storage/storagedriver/device-mapper-driver/</w:t>
        </w:r>
      </w:hyperlink>
    </w:p>
    <w:p w:rsidR="00EE5183" w:rsidP="00EE5183" w:rsidRDefault="00EE5183" w14:paraId="181C1D7B" w14:textId="7777777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Pr="000D50B3" w:rsidR="00EE5183" w:rsidP="00EA515A" w:rsidRDefault="004D2547" w14:paraId="292D4677" w14:textId="7AC2228B">
      <w:pPr>
        <w:pStyle w:val="DSYeuCau"/>
      </w:pPr>
      <w:r>
        <w:t>Know volume intruction on Docker</w:t>
      </w:r>
    </w:p>
    <w:p w:rsidRPr="00E90209" w:rsidR="00EE5183" w:rsidP="00EE5183" w:rsidRDefault="00EE5183" w14:paraId="48F51906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EE5183" w:rsidP="00EE5183" w:rsidRDefault="00EE5183" w14:paraId="7DCDD431" w14:textId="77777777">
      <w:pPr>
        <w:pStyle w:val="FALev3"/>
      </w:pPr>
      <w:r w:rsidRPr="007C13D7">
        <w:t>Assumptions</w:t>
      </w:r>
      <w:r>
        <w:t>:</w:t>
      </w:r>
    </w:p>
    <w:p w:rsidR="00EE5183" w:rsidP="00EE5183" w:rsidRDefault="00EE5183" w14:paraId="5C5253E9" w14:textId="1B9690E2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="004D2547" w:rsidP="00EA515A" w:rsidRDefault="0056122F" w14:paraId="7A40F475" w14:textId="31F28EED">
      <w:pPr>
        <w:pStyle w:val="DSYeuCau"/>
      </w:pPr>
      <w:r>
        <w:t>Dockerfile</w:t>
      </w:r>
    </w:p>
    <w:p w:rsidRPr="00DA034A" w:rsidR="00EE5183" w:rsidP="00EE5183" w:rsidRDefault="00EE5183" w14:paraId="6691639C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Pr="00082897" w:rsidR="00082897" w:rsidP="00C40F11" w:rsidRDefault="00EE5183" w14:paraId="6DFCF7CB" w14:textId="160F0BB1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171AB1C3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:rsidRPr="007355B1" w:rsidR="00082897" w:rsidP="00082897" w:rsidRDefault="00890A29" w14:paraId="29475D61" w14:textId="555ACA96">
      <w:pPr>
        <w:pStyle w:val="Heading1"/>
        <w:rPr>
          <w:rFonts w:ascii="Arial" w:hAnsi="Arial" w:cs="Arial"/>
        </w:rPr>
      </w:pPr>
      <w:bookmarkStart w:name="_Toc111452814" w:id="17"/>
      <w:r>
        <w:rPr>
          <w:rFonts w:ascii="Arial" w:hAnsi="Arial" w:cs="Arial"/>
        </w:rPr>
        <w:t xml:space="preserve">Day </w:t>
      </w:r>
      <w:r w:rsidR="00582112">
        <w:rPr>
          <w:rFonts w:ascii="Arial" w:hAnsi="Arial" w:cs="Arial"/>
        </w:rPr>
        <w:t>5</w:t>
      </w:r>
      <w:r w:rsidRPr="007355B1" w:rsidR="00082897">
        <w:rPr>
          <w:rFonts w:ascii="Arial" w:hAnsi="Arial" w:cs="Arial"/>
        </w:rPr>
        <w:t xml:space="preserve">. </w:t>
      </w:r>
      <w:r w:rsidR="00082897">
        <w:rPr>
          <w:rFonts w:ascii="Arial" w:hAnsi="Arial" w:cs="Arial"/>
        </w:rPr>
        <w:t xml:space="preserve">Unit </w:t>
      </w:r>
      <w:r w:rsidR="00B04A3C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</w:t>
      </w:r>
      <w:r w:rsidR="00C40F11">
        <w:rPr>
          <w:rFonts w:ascii="Arial" w:hAnsi="Arial" w:cs="Arial"/>
        </w:rPr>
        <w:t>Docker-compose</w:t>
      </w:r>
      <w:bookmarkEnd w:id="17"/>
    </w:p>
    <w:p w:rsidRPr="00430667" w:rsidR="00082897" w:rsidP="00082897" w:rsidRDefault="00582112" w14:paraId="1A139303" w14:textId="39E924C8">
      <w:pPr>
        <w:pStyle w:val="FALev2"/>
      </w:pPr>
      <w:proofErr w:type="gramStart"/>
      <w:r>
        <w:t xml:space="preserve">Assignment </w:t>
      </w:r>
      <w:r w:rsidRPr="00430667" w:rsidR="00082897">
        <w:t>:</w:t>
      </w:r>
      <w:proofErr w:type="gramEnd"/>
    </w:p>
    <w:p w:rsidR="00C40F11" w:rsidP="00C40F11" w:rsidRDefault="00C40F11" w14:paraId="2426E0CC" w14:textId="77777777">
      <w:pPr>
        <w:ind w:left="720"/>
      </w:pPr>
      <w:r>
        <w:t>Task 1: Install docker-compose</w:t>
      </w:r>
    </w:p>
    <w:p w:rsidR="00C40F11" w:rsidP="00C40F11" w:rsidRDefault="00C40F11" w14:paraId="028ABA32" w14:textId="77777777">
      <w:pPr>
        <w:ind w:left="720"/>
      </w:pPr>
      <w:r w:rsidRPr="00CE7E92">
        <w:t xml:space="preserve">- </w:t>
      </w:r>
      <w:r>
        <w:t>Install docker-compose following this reference:</w:t>
      </w:r>
    </w:p>
    <w:p w:rsidRPr="00CE7E92" w:rsidR="00C40F11" w:rsidP="00C40F11" w:rsidRDefault="00C40F11" w14:paraId="1F15B99A" w14:textId="77777777">
      <w:pPr>
        <w:ind w:left="720"/>
      </w:pPr>
      <w:r w:rsidRPr="00CE7E92">
        <w:t>https://docs.docker.com/compose/install/</w:t>
      </w:r>
    </w:p>
    <w:p w:rsidR="00C40F11" w:rsidP="00C40F11" w:rsidRDefault="00C40F11" w14:paraId="1F7E0D96" w14:textId="77777777">
      <w:pPr>
        <w:ind w:left="720"/>
      </w:pPr>
      <w:r>
        <w:t xml:space="preserve">- </w:t>
      </w:r>
      <w:r w:rsidRPr="00CE7E92">
        <w:t>Test the installation</w:t>
      </w:r>
    </w:p>
    <w:p w:rsidR="00C40F11" w:rsidP="00C40F11" w:rsidRDefault="00C40F11" w14:paraId="41DBE64B" w14:textId="77777777">
      <w:pPr>
        <w:ind w:left="720"/>
      </w:pPr>
      <w:r>
        <w:t xml:space="preserve">Run command </w:t>
      </w:r>
      <w:r w:rsidRPr="00CE7E92">
        <w:t>docker-compose version</w:t>
      </w:r>
      <w:r>
        <w:t xml:space="preserve"> to check version of docker-compose</w:t>
      </w:r>
    </w:p>
    <w:p w:rsidR="00C40F11" w:rsidP="00C40F11" w:rsidRDefault="00C40F11" w14:paraId="2C1EAAEE" w14:textId="77777777">
      <w:pPr>
        <w:ind w:left="720"/>
      </w:pPr>
      <w:r>
        <w:t xml:space="preserve">Run command </w:t>
      </w:r>
      <w:r w:rsidRPr="00CE7E92">
        <w:t>docker-compose –help</w:t>
      </w:r>
      <w:r>
        <w:t xml:space="preserve"> to see the cli references </w:t>
      </w:r>
    </w:p>
    <w:p w:rsidR="00C40F11" w:rsidP="00C40F11" w:rsidRDefault="00C40F11" w14:paraId="2F904494" w14:textId="77777777">
      <w:pPr>
        <w:ind w:left="720"/>
      </w:pPr>
    </w:p>
    <w:p w:rsidR="00C40F11" w:rsidP="00C40F11" w:rsidRDefault="00C40F11" w14:paraId="4CA3AC9E" w14:textId="77777777">
      <w:pPr>
        <w:ind w:left="720"/>
      </w:pPr>
      <w:r w:rsidRPr="00077A9A">
        <w:t xml:space="preserve">Task 2: </w:t>
      </w:r>
      <w:r>
        <w:t>docker-compose quickstart</w:t>
      </w:r>
    </w:p>
    <w:p w:rsidR="00C40F11" w:rsidP="00C40F11" w:rsidRDefault="00C40F11" w14:paraId="3E2214D9" w14:textId="77777777">
      <w:pPr>
        <w:ind w:left="720"/>
      </w:pPr>
      <w:r w:rsidRPr="00077A9A">
        <w:t>- Quickstart: Compose and WordPress</w:t>
      </w:r>
    </w:p>
    <w:p w:rsidR="00C40F11" w:rsidP="00C40F11" w:rsidRDefault="00C40F11" w14:paraId="3C868E71" w14:textId="77777777">
      <w:pPr>
        <w:ind w:left="720"/>
      </w:pPr>
      <w:r>
        <w:t>Using</w:t>
      </w:r>
      <w:r w:rsidRPr="00077A9A">
        <w:t xml:space="preserve"> Docker Compose to easily run WordPress in an isolated environment built with Docker containers</w:t>
      </w:r>
    </w:p>
    <w:p w:rsidR="00C40F11" w:rsidP="00C40F11" w:rsidRDefault="00C40F11" w14:paraId="11135514" w14:textId="77777777">
      <w:pPr>
        <w:ind w:left="720"/>
      </w:pPr>
      <w:r>
        <w:t xml:space="preserve">References: </w:t>
      </w:r>
      <w:hyperlink w:history="1" r:id="rId18">
        <w:r w:rsidRPr="00730003">
          <w:rPr>
            <w:rStyle w:val="Hyperlink"/>
            <w:rFonts w:ascii="Segoe UI" w:hAnsi="Segoe UI" w:cs="Segoe UI"/>
            <w:szCs w:val="20"/>
          </w:rPr>
          <w:t>https://docs.docker.com/samples/wordpress/</w:t>
        </w:r>
      </w:hyperlink>
    </w:p>
    <w:p w:rsidR="00C40F11" w:rsidP="00C40F11" w:rsidRDefault="00C40F11" w14:paraId="2DB39371" w14:textId="77777777">
      <w:pPr>
        <w:ind w:left="720"/>
      </w:pPr>
      <w:r>
        <w:t xml:space="preserve">- </w:t>
      </w:r>
      <w:r w:rsidRPr="00077A9A">
        <w:t>Dockerize PostgreSQL</w:t>
      </w:r>
    </w:p>
    <w:p w:rsidR="00C40F11" w:rsidP="00C40F11" w:rsidRDefault="00C40F11" w14:paraId="5D2C3236" w14:textId="77777777">
      <w:pPr>
        <w:ind w:left="720"/>
      </w:pPr>
      <w:r>
        <w:t>Create PostgreSQL container image with dockerfile, then run container PostgreSQL, test the DB connection and using container volume for PostgreSQL db container</w:t>
      </w:r>
    </w:p>
    <w:p w:rsidR="00C40F11" w:rsidP="00C40F11" w:rsidRDefault="00C40F11" w14:paraId="038F2B7F" w14:textId="77777777">
      <w:pPr>
        <w:ind w:left="720"/>
      </w:pPr>
      <w:r>
        <w:t xml:space="preserve">References: </w:t>
      </w:r>
      <w:hyperlink w:history="1" r:id="rId19">
        <w:r w:rsidRPr="00730003">
          <w:rPr>
            <w:rStyle w:val="Hyperlink"/>
            <w:rFonts w:ascii="Segoe UI" w:hAnsi="Segoe UI" w:cs="Segoe UI"/>
            <w:szCs w:val="20"/>
          </w:rPr>
          <w:t>https://docs.docker.com/samples/postgresql_service/</w:t>
        </w:r>
      </w:hyperlink>
    </w:p>
    <w:p w:rsidR="00C40F11" w:rsidP="00C40F11" w:rsidRDefault="00C40F11" w14:paraId="26844D80" w14:textId="77777777">
      <w:pPr>
        <w:ind w:left="720"/>
      </w:pPr>
    </w:p>
    <w:p w:rsidR="00C40F11" w:rsidP="00C40F11" w:rsidRDefault="00C40F11" w14:paraId="3C9E0157" w14:textId="77777777">
      <w:pPr>
        <w:ind w:left="720"/>
      </w:pPr>
      <w:r>
        <w:t>Task 3: Config custom network for docker-compose</w:t>
      </w:r>
    </w:p>
    <w:p w:rsidR="00C40F11" w:rsidP="00C40F11" w:rsidRDefault="00C40F11" w14:paraId="14A63848" w14:textId="77777777">
      <w:pPr>
        <w:ind w:left="720"/>
      </w:pPr>
      <w:r>
        <w:t>- Create custom networks</w:t>
      </w:r>
    </w:p>
    <w:p w:rsidR="00C40F11" w:rsidP="00C40F11" w:rsidRDefault="00C40F11" w14:paraId="47C9D52F" w14:textId="77777777">
      <w:pPr>
        <w:ind w:left="720"/>
      </w:pPr>
      <w:r>
        <w:t>- Define network when creating compose service</w:t>
      </w:r>
    </w:p>
    <w:p w:rsidR="00C40F11" w:rsidP="00C40F11" w:rsidRDefault="00C40F11" w14:paraId="25043A4D" w14:textId="77777777">
      <w:pPr>
        <w:ind w:left="720"/>
      </w:pPr>
      <w:r>
        <w:t xml:space="preserve">References: </w:t>
      </w:r>
      <w:r w:rsidRPr="008C5E77">
        <w:t>https://runnable.com/docker/docker-compose-networking</w:t>
      </w:r>
    </w:p>
    <w:p w:rsidRPr="008C5E77" w:rsidR="00C40F11" w:rsidP="00C40F11" w:rsidRDefault="00C40F11" w14:paraId="2E3D67BA" w14:textId="77777777">
      <w:pPr>
        <w:ind w:left="720"/>
      </w:pPr>
    </w:p>
    <w:p w:rsidR="00C40F11" w:rsidP="00C40F11" w:rsidRDefault="00C40F11" w14:paraId="04C1168D" w14:textId="77777777">
      <w:pPr>
        <w:ind w:left="720"/>
      </w:pPr>
      <w:r>
        <w:t>Task 4</w:t>
      </w:r>
      <w:r w:rsidRPr="00077A9A">
        <w:t xml:space="preserve">: </w:t>
      </w:r>
      <w:r>
        <w:t>Doing a real project including nodejs and mysql using docker-compose</w:t>
      </w:r>
    </w:p>
    <w:p w:rsidR="00C40F11" w:rsidP="00C40F11" w:rsidRDefault="00C40F11" w14:paraId="7E8AD9BD" w14:textId="77777777">
      <w:pPr>
        <w:ind w:left="720"/>
      </w:pPr>
      <w:r>
        <w:t>- Create dockerfile for building nodejs and mysql container image</w:t>
      </w:r>
    </w:p>
    <w:p w:rsidR="00C40F11" w:rsidP="00C40F11" w:rsidRDefault="00C40F11" w14:paraId="2FD0228B" w14:textId="77777777">
      <w:pPr>
        <w:ind w:left="720"/>
      </w:pPr>
      <w:r>
        <w:t>- Create docker-compose file to running nodejs and mysql service, connect to mysql service from nodejs service</w:t>
      </w:r>
    </w:p>
    <w:p w:rsidRPr="00C40F11" w:rsidR="00582112" w:rsidP="00D63C0A" w:rsidRDefault="00C40F11" w14:paraId="6F19486C" w14:textId="6D198735">
      <w:pPr>
        <w:ind w:left="720"/>
      </w:pPr>
      <w:r>
        <w:t>- Display web page on your browser</w:t>
      </w:r>
    </w:p>
    <w:p w:rsidR="00082897" w:rsidP="00082897" w:rsidRDefault="00082897" w14:paraId="7D10DE3B" w14:textId="7777777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Pr="007A63DB" w:rsidR="004C59DC" w:rsidP="00EA515A" w:rsidRDefault="00D63C0A" w14:paraId="317E2E2C" w14:textId="5959DACA">
      <w:pPr>
        <w:pStyle w:val="DSYeuCau"/>
      </w:pPr>
      <w:r>
        <w:t>Making a real project with docker-compose</w:t>
      </w:r>
    </w:p>
    <w:p w:rsidRPr="00E90209" w:rsidR="00082897" w:rsidP="00082897" w:rsidRDefault="00082897" w14:paraId="789B6287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082897" w:rsidP="00082897" w:rsidRDefault="00082897" w14:paraId="7C1FC821" w14:textId="77777777">
      <w:pPr>
        <w:pStyle w:val="FALev3"/>
      </w:pPr>
      <w:r w:rsidRPr="007C13D7">
        <w:t>Assumptions</w:t>
      </w:r>
      <w:r>
        <w:t>:</w:t>
      </w:r>
    </w:p>
    <w:p w:rsidR="00082897" w:rsidP="004C59DC" w:rsidRDefault="00082897" w14:paraId="172AAA38" w14:textId="70DF5B56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Pr="00D51627" w:rsidR="0044691C" w:rsidP="00EA515A" w:rsidRDefault="00C66873" w14:paraId="43BFEA5A" w14:textId="56D16E54">
      <w:pPr>
        <w:pStyle w:val="DSYeuCau"/>
      </w:pPr>
      <w:r>
        <w:t>SQL, wordpress, nodejs</w:t>
      </w:r>
    </w:p>
    <w:p w:rsidRPr="00DA034A" w:rsidR="00082897" w:rsidP="00082897" w:rsidRDefault="00082897" w14:paraId="5AD0F072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="00082897" w:rsidP="00082897" w:rsidRDefault="00082897" w14:paraId="1CA537E8" w14:textId="48928A81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DC3C50"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11BB0C67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:rsidRPr="007355B1" w:rsidR="0044691C" w:rsidP="0044691C" w:rsidRDefault="0044691C" w14:paraId="46B1E30C" w14:textId="064B4C4E">
      <w:pPr>
        <w:pStyle w:val="Heading1"/>
        <w:rPr>
          <w:rFonts w:ascii="Arial" w:hAnsi="Arial" w:cs="Arial"/>
        </w:rPr>
      </w:pPr>
      <w:bookmarkStart w:name="_Toc111452815" w:id="18"/>
      <w:r>
        <w:rPr>
          <w:rFonts w:ascii="Arial" w:hAnsi="Arial" w:cs="Arial"/>
        </w:rPr>
        <w:t>Day 6</w:t>
      </w:r>
      <w:r w:rsidRPr="007355B1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6</w:t>
      </w:r>
      <w:r>
        <w:rPr>
          <w:rFonts w:ascii="Arial" w:hAnsi="Arial" w:cs="Arial"/>
        </w:rPr>
        <w:t>:</w:t>
      </w:r>
      <w:r w:rsidR="00DF5851">
        <w:rPr>
          <w:rFonts w:ascii="Arial" w:hAnsi="Arial" w:cs="Arial"/>
        </w:rPr>
        <w:t xml:space="preserve"> Docker swarm</w:t>
      </w:r>
      <w:bookmarkEnd w:id="18"/>
    </w:p>
    <w:p w:rsidRPr="00430667" w:rsidR="0044691C" w:rsidP="0044691C" w:rsidRDefault="0044691C" w14:paraId="31600DD7" w14:textId="77777777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</w:p>
    <w:p w:rsidR="00DF5851" w:rsidP="00DF5851" w:rsidRDefault="00DF5851" w14:paraId="572F048D" w14:textId="77777777">
      <w:r>
        <w:tab/>
      </w:r>
      <w:r>
        <w:t>Task 1: Create a swarm with 1 manager node and 1 worker node</w:t>
      </w:r>
    </w:p>
    <w:p w:rsidR="00DF5851" w:rsidP="00DF5851" w:rsidRDefault="00DF5851" w14:paraId="41CE7402" w14:textId="77777777">
      <w:pPr>
        <w:ind w:left="720"/>
      </w:pPr>
      <w:r>
        <w:t>- Set up 2 virtual machine with installed Docker Engine</w:t>
      </w:r>
    </w:p>
    <w:p w:rsidR="00DF5851" w:rsidP="00DF5851" w:rsidRDefault="00DF5851" w14:paraId="284541F3" w14:textId="77777777">
      <w:pPr>
        <w:ind w:left="720"/>
      </w:pPr>
      <w:r>
        <w:t>- Initial a swarm cluster</w:t>
      </w:r>
    </w:p>
    <w:p w:rsidR="00DF5851" w:rsidP="00DF5851" w:rsidRDefault="00DF5851" w14:paraId="03FFDD39" w14:textId="77777777">
      <w:pPr>
        <w:ind w:left="720"/>
      </w:pPr>
      <w:r>
        <w:t>- Join other node as worker to the swarm</w:t>
      </w:r>
    </w:p>
    <w:p w:rsidR="00301B22" w:rsidP="00DF5851" w:rsidRDefault="00DF5851" w14:paraId="00F96808" w14:textId="1C3643E6">
      <w:pPr>
        <w:ind w:left="720"/>
      </w:pPr>
      <w:r>
        <w:t>- Run docker node ls to check the status of nodes on the swarm</w:t>
      </w:r>
    </w:p>
    <w:p w:rsidR="00DF5851" w:rsidP="00DF5851" w:rsidRDefault="00DA16A3" w14:paraId="2C5AD06E" w14:textId="24E4E7EE">
      <w:pPr>
        <w:ind w:left="720"/>
      </w:pPr>
      <w:r>
        <w:t>Task 2</w:t>
      </w:r>
      <w:r w:rsidR="00DF5851">
        <w:t xml:space="preserve">: </w:t>
      </w:r>
      <w:r w:rsidRPr="00E74A27" w:rsidR="00DF5851">
        <w:t>Manage nodes in a swarm</w:t>
      </w:r>
    </w:p>
    <w:p w:rsidR="00DF5851" w:rsidP="00DF5851" w:rsidRDefault="00DF5851" w14:paraId="32FAD8D7" w14:textId="77777777">
      <w:pPr>
        <w:ind w:left="720"/>
      </w:pPr>
      <w:r>
        <w:t>- List nodes</w:t>
      </w:r>
    </w:p>
    <w:p w:rsidR="00DF5851" w:rsidP="00DF5851" w:rsidRDefault="00DF5851" w14:paraId="5C5D7184" w14:textId="77777777">
      <w:pPr>
        <w:ind w:left="720"/>
      </w:pPr>
      <w:r>
        <w:t>- Inspect node</w:t>
      </w:r>
    </w:p>
    <w:p w:rsidR="00DF5851" w:rsidP="00DF5851" w:rsidRDefault="00DF5851" w14:paraId="07D8C4C0" w14:textId="77777777">
      <w:pPr>
        <w:ind w:left="720"/>
      </w:pPr>
      <w:r>
        <w:t>- Update node</w:t>
      </w:r>
    </w:p>
    <w:p w:rsidR="00DF5851" w:rsidP="00DF5851" w:rsidRDefault="00DF5851" w14:paraId="2200AD87" w14:textId="77777777">
      <w:pPr>
        <w:ind w:left="720"/>
      </w:pPr>
      <w:r>
        <w:t>- Promote node</w:t>
      </w:r>
    </w:p>
    <w:p w:rsidR="00DF5851" w:rsidP="00DF5851" w:rsidRDefault="00DF5851" w14:paraId="21A008FA" w14:textId="2724A7F4">
      <w:pPr>
        <w:ind w:left="720"/>
      </w:pPr>
      <w:r>
        <w:t>- Leave the swarm</w:t>
      </w:r>
    </w:p>
    <w:p w:rsidRPr="00DF5851" w:rsidR="00DF5851" w:rsidP="00DF5851" w:rsidRDefault="00DF5851" w14:paraId="68D7967C" w14:textId="06CA66FF">
      <w:pPr>
        <w:ind w:left="720"/>
        <w:rPr>
          <w:szCs w:val="20"/>
        </w:rPr>
      </w:pPr>
      <w:r>
        <w:t xml:space="preserve">References: </w:t>
      </w:r>
      <w:hyperlink w:history="1" r:id="rId20">
        <w:r w:rsidRPr="00DF5851">
          <w:rPr>
            <w:rStyle w:val="Hyperlink"/>
            <w:rFonts w:ascii="Segoe UI" w:hAnsi="Segoe UI" w:cs="Segoe UI"/>
            <w:szCs w:val="20"/>
          </w:rPr>
          <w:t>https://docs.docker.com/engine/swarm/manage-nodes/</w:t>
        </w:r>
      </w:hyperlink>
    </w:p>
    <w:p w:rsidR="0044691C" w:rsidP="0044691C" w:rsidRDefault="0044691C" w14:paraId="549F33B1" w14:textId="7777777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Pr="00301B22" w:rsidR="00301B22" w:rsidP="00EA515A" w:rsidRDefault="00DF5851" w14:paraId="03F9AFFB" w14:textId="43ADB58B">
      <w:pPr>
        <w:pStyle w:val="DSYeuCau"/>
      </w:pPr>
      <w:r>
        <w:t>Set up DockerSwarm</w:t>
      </w:r>
    </w:p>
    <w:p w:rsidRPr="00E90209" w:rsidR="0044691C" w:rsidP="0044691C" w:rsidRDefault="0044691C" w14:paraId="55D07290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44691C" w:rsidP="0044691C" w:rsidRDefault="0044691C" w14:paraId="38C7D65B" w14:textId="77777777">
      <w:pPr>
        <w:pStyle w:val="FALev3"/>
      </w:pPr>
      <w:r w:rsidRPr="007C13D7">
        <w:t>Assumptions</w:t>
      </w:r>
      <w:r>
        <w:t>:</w:t>
      </w:r>
    </w:p>
    <w:p w:rsidR="0044691C" w:rsidP="0044691C" w:rsidRDefault="0044691C" w14:paraId="657724F1" w14:textId="7777777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Pr="00301B22" w:rsidR="00301B22" w:rsidP="00EA515A" w:rsidRDefault="006B72B0" w14:paraId="10454317" w14:textId="6A1E8254">
      <w:pPr>
        <w:pStyle w:val="DSYeuCau"/>
      </w:pPr>
      <w:r>
        <w:t>Docker</w:t>
      </w:r>
    </w:p>
    <w:p w:rsidRPr="00DA034A" w:rsidR="0044691C" w:rsidP="0044691C" w:rsidRDefault="0044691C" w14:paraId="3FF0677F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="0044691C" w:rsidP="0044691C" w:rsidRDefault="0044691C" w14:paraId="04BF46B0" w14:textId="4D9586AB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 w:rsidR="00837888">
        <w:rPr>
          <w:b w:val="0"/>
          <w:sz w:val="20"/>
          <w:u w:val="none"/>
        </w:rPr>
        <w:t>300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1B15DF1E" w14:textId="77777777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  <w:r>
        <w:rPr>
          <w:rFonts w:cs="Arial"/>
        </w:rPr>
        <w:br w:type="page"/>
      </w:r>
    </w:p>
    <w:p w:rsidRPr="007355B1" w:rsidR="0044691C" w:rsidP="0044691C" w:rsidRDefault="0044691C" w14:paraId="560AF47F" w14:textId="2EA8C18C">
      <w:pPr>
        <w:pStyle w:val="Heading1"/>
        <w:rPr>
          <w:rFonts w:ascii="Arial" w:hAnsi="Arial" w:cs="Arial"/>
        </w:rPr>
      </w:pPr>
      <w:bookmarkStart w:name="_Toc111452816" w:id="19"/>
      <w:r>
        <w:rPr>
          <w:rFonts w:ascii="Arial" w:hAnsi="Arial" w:cs="Arial"/>
        </w:rPr>
        <w:t xml:space="preserve">Day </w:t>
      </w:r>
      <w:r w:rsidR="00857FAD">
        <w:rPr>
          <w:rFonts w:ascii="Arial" w:hAnsi="Arial" w:cs="Arial"/>
        </w:rPr>
        <w:t>7</w:t>
      </w:r>
      <w:r w:rsidRPr="007355B1">
        <w:rPr>
          <w:rFonts w:ascii="Arial" w:hAnsi="Arial" w:cs="Arial"/>
        </w:rPr>
        <w:t xml:space="preserve">. </w:t>
      </w:r>
      <w:r w:rsidR="00B04A3C">
        <w:rPr>
          <w:rFonts w:ascii="Arial" w:hAnsi="Arial" w:cs="Arial"/>
        </w:rPr>
        <w:t>Unit 7</w:t>
      </w:r>
      <w:r>
        <w:rPr>
          <w:rFonts w:ascii="Arial" w:hAnsi="Arial" w:cs="Arial"/>
        </w:rPr>
        <w:t xml:space="preserve">: </w:t>
      </w:r>
      <w:r w:rsidR="00B31C97">
        <w:rPr>
          <w:rFonts w:ascii="Arial" w:hAnsi="Arial" w:cs="Arial"/>
        </w:rPr>
        <w:t>Deploy app on Docker Swarm</w:t>
      </w:r>
      <w:bookmarkEnd w:id="19"/>
    </w:p>
    <w:p w:rsidRPr="00430667" w:rsidR="0044691C" w:rsidP="0044691C" w:rsidRDefault="0044691C" w14:paraId="7D528B24" w14:textId="77777777">
      <w:pPr>
        <w:pStyle w:val="FALev2"/>
      </w:pPr>
      <w:proofErr w:type="gramStart"/>
      <w:r>
        <w:t xml:space="preserve">Assignment </w:t>
      </w:r>
      <w:r w:rsidRPr="00430667">
        <w:t>:</w:t>
      </w:r>
      <w:proofErr w:type="gramEnd"/>
    </w:p>
    <w:p w:rsidR="002477BF" w:rsidP="002477BF" w:rsidRDefault="002477BF" w14:paraId="227C93C6" w14:textId="311C459E">
      <w:pPr>
        <w:ind w:left="720"/>
      </w:pPr>
      <w:r>
        <w:t>Task 1: Deploy a service</w:t>
      </w:r>
    </w:p>
    <w:p w:rsidR="002477BF" w:rsidP="002477BF" w:rsidRDefault="002477BF" w14:paraId="203DD877" w14:textId="77777777">
      <w:pPr>
        <w:ind w:left="720"/>
      </w:pPr>
      <w:r>
        <w:t>- Create nginx service</w:t>
      </w:r>
    </w:p>
    <w:p w:rsidR="002477BF" w:rsidP="002477BF" w:rsidRDefault="002477BF" w14:paraId="7FA61648" w14:textId="77777777">
      <w:pPr>
        <w:ind w:left="720"/>
      </w:pPr>
      <w:r>
        <w:t>- Update nginx service: publish port, change image tag</w:t>
      </w:r>
    </w:p>
    <w:p w:rsidR="002477BF" w:rsidP="002477BF" w:rsidRDefault="002477BF" w14:paraId="21B1CC2F" w14:textId="77777777">
      <w:pPr>
        <w:ind w:left="720"/>
      </w:pPr>
      <w:r>
        <w:t>- Try to run replicated service and global service</w:t>
      </w:r>
    </w:p>
    <w:p w:rsidR="002477BF" w:rsidP="002477BF" w:rsidRDefault="002477BF" w14:paraId="3CF2DCA6" w14:textId="77777777">
      <w:pPr>
        <w:ind w:left="720"/>
      </w:pPr>
      <w:r>
        <w:t>- Roll back to previous version</w:t>
      </w:r>
    </w:p>
    <w:p w:rsidR="002477BF" w:rsidP="002477BF" w:rsidRDefault="002477BF" w14:paraId="5BC2D385" w14:textId="59BA3608">
      <w:pPr>
        <w:ind w:left="720"/>
      </w:pPr>
      <w:r>
        <w:t xml:space="preserve">- (Optional) </w:t>
      </w:r>
      <w:r w:rsidRPr="00046CC6">
        <w:t>Create services using templates</w:t>
      </w:r>
    </w:p>
    <w:p w:rsidR="002477BF" w:rsidP="002477BF" w:rsidRDefault="002477BF" w14:paraId="5C396E08" w14:textId="6FDC8984">
      <w:pPr>
        <w:ind w:left="720"/>
      </w:pPr>
      <w:r>
        <w:t xml:space="preserve">References: </w:t>
      </w:r>
      <w:hyperlink w:history="1" r:id="rId21">
        <w:r w:rsidRPr="002B5FA5">
          <w:rPr>
            <w:rStyle w:val="Hyperlink"/>
          </w:rPr>
          <w:t>https://docs.docker.com/engine/swarm/services/</w:t>
        </w:r>
      </w:hyperlink>
    </w:p>
    <w:p w:rsidR="002477BF" w:rsidP="002477BF" w:rsidRDefault="002477BF" w14:paraId="7506AF14" w14:textId="18E85E7E">
      <w:pPr>
        <w:ind w:left="720"/>
      </w:pPr>
      <w:r>
        <w:t xml:space="preserve">Task 2: </w:t>
      </w:r>
      <w:r w:rsidRPr="00E74A27">
        <w:t>Manage sensitive data with Docker secrets</w:t>
      </w:r>
    </w:p>
    <w:p w:rsidR="002477BF" w:rsidP="002477BF" w:rsidRDefault="002477BF" w14:paraId="1C778F79" w14:textId="77777777">
      <w:pPr>
        <w:ind w:left="720"/>
      </w:pPr>
      <w:r>
        <w:t>- Create a secret</w:t>
      </w:r>
    </w:p>
    <w:p w:rsidR="002477BF" w:rsidP="002477BF" w:rsidRDefault="002477BF" w14:paraId="31C7DC84" w14:textId="77777777">
      <w:pPr>
        <w:ind w:left="720"/>
      </w:pPr>
      <w:r>
        <w:t>- Run a service with secret</w:t>
      </w:r>
    </w:p>
    <w:p w:rsidR="002477BF" w:rsidP="002477BF" w:rsidRDefault="002477BF" w14:paraId="5B637956" w14:textId="77777777">
      <w:pPr>
        <w:ind w:left="720"/>
      </w:pPr>
    </w:p>
    <w:p w:rsidR="002477BF" w:rsidP="002477BF" w:rsidRDefault="002477BF" w14:paraId="1232B9BA" w14:textId="77777777">
      <w:pPr>
        <w:ind w:left="720"/>
      </w:pPr>
    </w:p>
    <w:p w:rsidR="002477BF" w:rsidP="002477BF" w:rsidRDefault="002477BF" w14:paraId="3F0BD41C" w14:textId="77777777">
      <w:pPr>
        <w:ind w:left="720"/>
      </w:pPr>
      <w:r>
        <w:t xml:space="preserve">References: </w:t>
      </w:r>
    </w:p>
    <w:p w:rsidRPr="002477BF" w:rsidR="002477BF" w:rsidP="002477BF" w:rsidRDefault="002477BF" w14:paraId="43D51136" w14:textId="77777777">
      <w:pPr>
        <w:ind w:left="720"/>
        <w:rPr>
          <w:szCs w:val="20"/>
        </w:rPr>
      </w:pPr>
      <w:r w:rsidRPr="002477BF">
        <w:rPr>
          <w:szCs w:val="20"/>
        </w:rPr>
        <w:t xml:space="preserve">- </w:t>
      </w:r>
      <w:hyperlink w:history="1" w:anchor="simple-example-get-started-with-secrets" r:id="rId22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https://docs.docker.com/engine/swarm/secrets/#simple-example-get-started-with-secrets</w:t>
        </w:r>
      </w:hyperlink>
    </w:p>
    <w:p w:rsidRPr="002477BF" w:rsidR="002477BF" w:rsidP="002477BF" w:rsidRDefault="002477BF" w14:paraId="4A93F47B" w14:textId="7C407B37">
      <w:pPr>
        <w:ind w:left="720"/>
        <w:rPr>
          <w:szCs w:val="20"/>
        </w:rPr>
      </w:pPr>
      <w:r w:rsidRPr="002477BF">
        <w:rPr>
          <w:szCs w:val="20"/>
        </w:rPr>
        <w:t xml:space="preserve">- </w:t>
      </w:r>
      <w:hyperlink w:history="1" w:anchor="defining-and-using-secrets-in-compose-files" r:id="rId23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https://docs.docker.com/engine/swarm/secrets/#defining-and-using-secrets-in-compose-files</w:t>
        </w:r>
      </w:hyperlink>
    </w:p>
    <w:p w:rsidR="002477BF" w:rsidP="002477BF" w:rsidRDefault="002477BF" w14:paraId="2916E6E8" w14:textId="4555BAA8">
      <w:pPr>
        <w:ind w:left="720"/>
      </w:pPr>
      <w:r>
        <w:t>Task 3: Deploy a stack to swarm</w:t>
      </w:r>
    </w:p>
    <w:p w:rsidR="002477BF" w:rsidP="002477BF" w:rsidRDefault="002477BF" w14:paraId="6EA50C0C" w14:textId="77777777">
      <w:pPr>
        <w:ind w:left="720"/>
      </w:pPr>
      <w:r>
        <w:t>- Using docker-compose file of previous lab to deploy stack</w:t>
      </w:r>
    </w:p>
    <w:p w:rsidR="002477BF" w:rsidP="002477BF" w:rsidRDefault="002477BF" w14:paraId="4CCC2A49" w14:textId="77777777">
      <w:pPr>
        <w:ind w:left="720"/>
      </w:pPr>
      <w:r>
        <w:t xml:space="preserve">Example command: </w:t>
      </w:r>
    </w:p>
    <w:p w:rsidRPr="001D278D" w:rsidR="002477BF" w:rsidP="002477BF" w:rsidRDefault="002477BF" w14:paraId="4F7F0B29" w14:textId="77777777">
      <w:pPr>
        <w:ind w:left="720"/>
        <w:rPr>
          <w:rFonts w:ascii="Consolas" w:hAnsi="Consolas"/>
          <w:sz w:val="24"/>
        </w:rPr>
      </w:pPr>
      <w:r>
        <w:rPr>
          <w:rStyle w:val="HTMLCode"/>
          <w:rFonts w:ascii="Consolas" w:hAnsi="Consolas" w:eastAsia="Arial"/>
          <w:sz w:val="24"/>
        </w:rPr>
        <w:t xml:space="preserve">$ </w:t>
      </w:r>
      <w:r w:rsidRPr="001D278D">
        <w:rPr>
          <w:rStyle w:val="HTMLCode"/>
          <w:rFonts w:ascii="Consolas" w:hAnsi="Consolas" w:eastAsia="Arial"/>
          <w:sz w:val="24"/>
        </w:rPr>
        <w:t xml:space="preserve">docker stack deploy </w:t>
      </w:r>
      <w:r w:rsidRPr="001D278D">
        <w:rPr>
          <w:rStyle w:val="nt"/>
          <w:rFonts w:ascii="Consolas" w:hAnsi="Consolas"/>
          <w:color w:val="8B008B"/>
          <w:sz w:val="24"/>
        </w:rPr>
        <w:t>--compose-file</w:t>
      </w:r>
      <w:r w:rsidRPr="001D278D">
        <w:rPr>
          <w:rStyle w:val="HTMLCode"/>
          <w:rFonts w:ascii="Consolas" w:hAnsi="Consolas" w:eastAsia="Arial"/>
          <w:sz w:val="24"/>
        </w:rPr>
        <w:t xml:space="preserve"> docker-compose.yml stackdemo</w:t>
      </w:r>
    </w:p>
    <w:p w:rsidR="002477BF" w:rsidP="002477BF" w:rsidRDefault="002477BF" w14:paraId="57DBF929" w14:textId="77777777">
      <w:pPr>
        <w:ind w:left="720"/>
      </w:pPr>
      <w:r>
        <w:t>- Check running service using command:</w:t>
      </w:r>
    </w:p>
    <w:p w:rsidRPr="002477BF" w:rsidR="002477BF" w:rsidP="002477BF" w:rsidRDefault="002477BF" w14:paraId="705F5626" w14:textId="379DDAAA">
      <w:pPr>
        <w:ind w:left="720"/>
        <w:rPr>
          <w:rFonts w:ascii="Consolas" w:hAnsi="Consolas"/>
        </w:rPr>
      </w:pPr>
      <w:r>
        <w:rPr>
          <w:rStyle w:val="HTMLCode"/>
          <w:rFonts w:ascii="Consolas" w:hAnsi="Consolas" w:eastAsia="Arial"/>
        </w:rPr>
        <w:t xml:space="preserve">$ </w:t>
      </w:r>
      <w:r w:rsidRPr="001D278D">
        <w:rPr>
          <w:rStyle w:val="HTMLCode"/>
          <w:rFonts w:ascii="Consolas" w:hAnsi="Consolas" w:eastAsia="Arial"/>
          <w:sz w:val="24"/>
        </w:rPr>
        <w:t>docker stack services stackdemo</w:t>
      </w:r>
    </w:p>
    <w:p w:rsidR="002477BF" w:rsidP="002477BF" w:rsidRDefault="002477BF" w14:paraId="7F31C7BF" w14:textId="743153FA">
      <w:pPr>
        <w:ind w:left="720"/>
      </w:pPr>
      <w:r>
        <w:t xml:space="preserve">References: </w:t>
      </w:r>
      <w:r w:rsidRPr="001D278D">
        <w:t>https://docs.docker.com/engine/swarm/stack-deploy/#deploy-the-stack-to-the-swarm</w:t>
      </w:r>
    </w:p>
    <w:p w:rsidR="002477BF" w:rsidP="002477BF" w:rsidRDefault="002477BF" w14:paraId="33C8DAA1" w14:textId="77777777">
      <w:pPr>
        <w:ind w:left="720"/>
      </w:pPr>
      <w:r>
        <w:t xml:space="preserve">(Optional) Task 6: </w:t>
      </w:r>
      <w:r w:rsidRPr="00986E20">
        <w:t>Configure an external load balancer</w:t>
      </w:r>
    </w:p>
    <w:p w:rsidRPr="00046CC6" w:rsidR="002477BF" w:rsidP="00BE53EB" w:rsidRDefault="002477BF" w14:paraId="1C6942A6" w14:textId="30756C7D">
      <w:pPr>
        <w:ind w:left="720"/>
      </w:pPr>
      <w:r>
        <w:t>References:</w:t>
      </w:r>
      <w:r w:rsidRPr="002477BF">
        <w:rPr>
          <w:szCs w:val="20"/>
        </w:rPr>
        <w:t xml:space="preserve"> </w:t>
      </w:r>
      <w:hyperlink w:history="1" w:anchor="configure-an-external-load-balancer" r:id="rId24">
        <w:r w:rsidRPr="002477BF">
          <w:rPr>
            <w:rStyle w:val="Hyperlink"/>
            <w:rFonts w:ascii="Segoe UI" w:hAnsi="Segoe UI" w:cs="Segoe UI"/>
            <w:szCs w:val="20"/>
          </w:rPr>
          <w:t>https://docs.docker.com/engine/swarm/ingress/#configure-an-external-load-balancer</w:t>
        </w:r>
      </w:hyperlink>
    </w:p>
    <w:p w:rsidR="0044691C" w:rsidP="0044691C" w:rsidRDefault="0044691C" w14:paraId="087BBC28" w14:textId="77777777">
      <w:pPr>
        <w:pStyle w:val="FALev3"/>
        <w:spacing w:before="120" w:after="120"/>
        <w:rPr>
          <w:szCs w:val="24"/>
        </w:rPr>
      </w:pPr>
      <w:r w:rsidRPr="00993070">
        <w:rPr>
          <w:szCs w:val="24"/>
        </w:rPr>
        <w:t>Objectives:</w:t>
      </w:r>
      <w:r>
        <w:rPr>
          <w:szCs w:val="24"/>
        </w:rPr>
        <w:t xml:space="preserve"> </w:t>
      </w:r>
    </w:p>
    <w:p w:rsidRPr="004C59DC" w:rsidR="0044691C" w:rsidP="00EA515A" w:rsidRDefault="00BE53EB" w14:paraId="0DEDEE33" w14:textId="754749BE">
      <w:pPr>
        <w:pStyle w:val="DSYeuCau"/>
      </w:pPr>
      <w:r>
        <w:t xml:space="preserve">Deploy app on Docker Swarm </w:t>
      </w:r>
    </w:p>
    <w:p w:rsidRPr="00E90209" w:rsidR="0044691C" w:rsidP="0044691C" w:rsidRDefault="0044691C" w14:paraId="7BD7DFAF" w14:textId="77777777">
      <w:pPr>
        <w:pStyle w:val="FALev3"/>
        <w:spacing w:before="120" w:after="120"/>
        <w:rPr>
          <w:szCs w:val="24"/>
        </w:rPr>
      </w:pPr>
      <w:r w:rsidRPr="009316A0">
        <w:t>Problem</w:t>
      </w:r>
      <w:r w:rsidRPr="00DA034A">
        <w:t xml:space="preserve"> Description</w:t>
      </w:r>
      <w:r>
        <w:t>s:</w:t>
      </w:r>
    </w:p>
    <w:p w:rsidRPr="00DA034A" w:rsidR="0044691C" w:rsidP="0044691C" w:rsidRDefault="0044691C" w14:paraId="23AD2F84" w14:textId="77777777">
      <w:pPr>
        <w:pStyle w:val="FALev3"/>
      </w:pPr>
      <w:r w:rsidRPr="007C13D7">
        <w:t>Assumptions</w:t>
      </w:r>
      <w:r>
        <w:t>:</w:t>
      </w:r>
    </w:p>
    <w:p w:rsidR="0044691C" w:rsidP="0044691C" w:rsidRDefault="0044691C" w14:paraId="4604A701" w14:textId="77777777">
      <w:pPr>
        <w:pStyle w:val="FALev3"/>
      </w:pPr>
      <w:r w:rsidRPr="007C13D7">
        <w:t>Technical</w:t>
      </w:r>
      <w:r w:rsidRPr="00E46203">
        <w:t xml:space="preserve"> Requirements</w:t>
      </w:r>
      <w:r>
        <w:t>:</w:t>
      </w:r>
    </w:p>
    <w:p w:rsidRPr="00D51627" w:rsidR="0044691C" w:rsidP="00EA515A" w:rsidRDefault="00BE53EB" w14:paraId="3B87B937" w14:textId="3ABBD8A0">
      <w:pPr>
        <w:pStyle w:val="DSYeuCau"/>
      </w:pPr>
      <w:r>
        <w:t>Docker, docker-compose, …</w:t>
      </w:r>
    </w:p>
    <w:p w:rsidRPr="00DA034A" w:rsidR="0044691C" w:rsidP="0044691C" w:rsidRDefault="0044691C" w14:paraId="60D94360" w14:textId="77777777">
      <w:pPr>
        <w:pStyle w:val="FALev3"/>
      </w:pPr>
      <w:r w:rsidRPr="00DA034A">
        <w:t xml:space="preserve">Questions </w:t>
      </w:r>
      <w:r w:rsidRPr="007C13D7">
        <w:t>to</w:t>
      </w:r>
      <w:r w:rsidRPr="00DA034A">
        <w:t xml:space="preserve"> answer</w:t>
      </w:r>
      <w:r>
        <w:t>:</w:t>
      </w:r>
    </w:p>
    <w:p w:rsidR="0044691C" w:rsidP="0044691C" w:rsidRDefault="0044691C" w14:paraId="09FAB642" w14:textId="77777777">
      <w:pPr>
        <w:pStyle w:val="FALev3"/>
      </w:pPr>
      <w:r w:rsidRPr="00DA034A">
        <w:t xml:space="preserve">Estimated </w:t>
      </w:r>
      <w:r w:rsidRPr="007C13D7">
        <w:t>Time</w:t>
      </w:r>
      <w:r w:rsidRPr="00DA034A">
        <w:t xml:space="preserve"> to complete: </w:t>
      </w:r>
      <w:r>
        <w:rPr>
          <w:b w:val="0"/>
          <w:sz w:val="20"/>
          <w:u w:val="none"/>
        </w:rPr>
        <w:t>480</w:t>
      </w:r>
      <w:r w:rsidRPr="00DA034A">
        <w:rPr>
          <w:b w:val="0"/>
          <w:sz w:val="20"/>
          <w:u w:val="none"/>
        </w:rPr>
        <w:t xml:space="preserve"> mins</w:t>
      </w:r>
    </w:p>
    <w:p w:rsidR="00D1656C" w:rsidRDefault="00D1656C" w14:paraId="66D0F153" w14:textId="27A3A61A">
      <w:pPr>
        <w:spacing w:after="0" w:line="240" w:lineRule="auto"/>
        <w:rPr>
          <w:rFonts w:eastAsia="Times New Roman" w:cs="Arial"/>
          <w:b/>
          <w:bCs/>
          <w:sz w:val="28"/>
          <w:szCs w:val="28"/>
          <w:lang w:val="en-US"/>
        </w:rPr>
      </w:pPr>
    </w:p>
    <w:sectPr w:rsidR="00D1656C" w:rsidSect="00BE773D">
      <w:headerReference w:type="default" r:id="rId25"/>
      <w:footerReference w:type="default" r:id="rId26"/>
      <w:pgSz w:w="11906" w:h="16838" w:orient="portrait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0F6" w:rsidP="00697B23" w:rsidRDefault="008B30F6" w14:paraId="03827A9D" w14:textId="77777777">
      <w:pPr>
        <w:pStyle w:val="PB1"/>
      </w:pPr>
      <w:r>
        <w:separator/>
      </w:r>
    </w:p>
    <w:p w:rsidR="008B30F6" w:rsidRDefault="008B30F6" w14:paraId="3FA696A0" w14:textId="77777777"/>
  </w:endnote>
  <w:endnote w:type="continuationSeparator" w:id="0">
    <w:p w:rsidR="008B30F6" w:rsidP="00697B23" w:rsidRDefault="008B30F6" w14:paraId="51346DF8" w14:textId="77777777">
      <w:pPr>
        <w:pStyle w:val="PB1"/>
      </w:pPr>
      <w:r>
        <w:continuationSeparator/>
      </w:r>
    </w:p>
    <w:p w:rsidR="008B30F6" w:rsidRDefault="008B30F6" w14:paraId="636B9D8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1008D" w:rsidR="00E07E6D" w:rsidP="00E1008D" w:rsidRDefault="00E1008D" w14:paraId="3774ED5C" w14:textId="2341C319">
    <w:pPr>
      <w:pStyle w:val="Footer"/>
      <w:pBdr>
        <w:top w:val="single" w:color="auto" w:sz="6" w:space="1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v1.1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Fonts w:ascii="Arial" w:hAnsi="Arial" w:cs="Arial"/>
        <w:sz w:val="18"/>
        <w:szCs w:val="18"/>
      </w:rPr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9020B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A9020B">
      <w:rPr>
        <w:rStyle w:val="PageNumber"/>
        <w:rFonts w:ascii="Arial" w:hAnsi="Arial" w:cs="Arial"/>
        <w:noProof/>
        <w:sz w:val="18"/>
        <w:szCs w:val="18"/>
      </w:rPr>
      <w:t>14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0F6" w:rsidP="00697B23" w:rsidRDefault="008B30F6" w14:paraId="1BD9A14A" w14:textId="77777777">
      <w:pPr>
        <w:pStyle w:val="PB1"/>
      </w:pPr>
      <w:r>
        <w:separator/>
      </w:r>
    </w:p>
    <w:p w:rsidR="008B30F6" w:rsidRDefault="008B30F6" w14:paraId="070D523A" w14:textId="77777777"/>
  </w:footnote>
  <w:footnote w:type="continuationSeparator" w:id="0">
    <w:p w:rsidR="008B30F6" w:rsidP="00697B23" w:rsidRDefault="008B30F6" w14:paraId="2C767A42" w14:textId="77777777">
      <w:pPr>
        <w:pStyle w:val="PB1"/>
      </w:pPr>
      <w:r>
        <w:continuationSeparator/>
      </w:r>
    </w:p>
    <w:p w:rsidR="008B30F6" w:rsidRDefault="008B30F6" w14:paraId="583CEDC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E1008D" w:rsidR="00E1008D" w:rsidP="00E1008D" w:rsidRDefault="00E1008D" w14:paraId="5FC712C3" w14:textId="4E322E14">
    <w:pPr>
      <w:pStyle w:val="Header"/>
      <w:pBdr>
        <w:bottom w:val="single" w:color="auto" w:sz="4" w:space="1"/>
      </w:pBdr>
      <w:tabs>
        <w:tab w:val="clear" w:pos="4513"/>
        <w:tab w:val="clear" w:pos="9026"/>
        <w:tab w:val="center" w:pos="4111"/>
        <w:tab w:val="right" w:pos="9540"/>
      </w:tabs>
      <w:rPr>
        <w:lang w:val="en-US"/>
      </w:rPr>
    </w:pPr>
    <w:r>
      <w:rPr>
        <w:lang w:val="en-US"/>
      </w:rPr>
      <w:t>Training Assignments/Labs</w:t>
    </w:r>
    <w:r w:rsidRPr="00771EAB">
      <w:rPr>
        <w:lang w:val="en-US"/>
      </w:rPr>
      <w:tab/>
    </w:r>
    <w:r w:rsidRPr="00BF4722">
      <w:t xml:space="preserve"> </w:t>
    </w:r>
    <w:r w:rsidRPr="00771EAB">
      <w:t xml:space="preserve">         </w:t>
    </w:r>
    <w:r>
      <w:rPr>
        <w:lang w:val="en-US"/>
      </w:rPr>
      <w:t>Dockers and K8s</w:t>
    </w:r>
    <w:r w:rsidRPr="00771EAB">
      <w:t xml:space="preserve">          </w:t>
    </w:r>
    <w:r>
      <w:tab/>
    </w:r>
    <w:r>
      <w:t>Issue/Revision: 0/1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2C1F"/>
    <w:multiLevelType w:val="hybridMultilevel"/>
    <w:tmpl w:val="6700C95C"/>
    <w:lvl w:ilvl="0" w:tplc="C5F288AA">
      <w:numFmt w:val="bullet"/>
      <w:pStyle w:val="ListParagraph"/>
      <w:lvlText w:val="-"/>
      <w:lvlJc w:val="left"/>
      <w:pPr>
        <w:ind w:left="1080" w:hanging="720"/>
      </w:pPr>
      <w:rPr>
        <w:rFonts w:hint="default" w:ascii="Arial" w:hAnsi="Arial" w:eastAsia="Arial" w:cs="Arial"/>
      </w:rPr>
    </w:lvl>
    <w:lvl w:ilvl="1" w:tplc="6DFA8430">
      <w:start w:val="1"/>
      <w:numFmt w:val="bullet"/>
      <w:pStyle w:val="PB2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944998"/>
    <w:multiLevelType w:val="hybridMultilevel"/>
    <w:tmpl w:val="0E6EF554"/>
    <w:lvl w:ilvl="0" w:tplc="25B4B9C4">
      <w:start w:val="1"/>
      <w:numFmt w:val="decimal"/>
      <w:pStyle w:val="FACode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105E12"/>
    <w:multiLevelType w:val="hybridMultilevel"/>
    <w:tmpl w:val="2402C9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BD6625"/>
    <w:multiLevelType w:val="hybridMultilevel"/>
    <w:tmpl w:val="5486EA20"/>
    <w:lvl w:ilvl="0" w:tplc="6F521C72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63A1F"/>
    <w:multiLevelType w:val="hybridMultilevel"/>
    <w:tmpl w:val="2A8C81C0"/>
    <w:lvl w:ilvl="0" w:tplc="998C29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5015F"/>
    <w:multiLevelType w:val="hybridMultilevel"/>
    <w:tmpl w:val="5CA6B97A"/>
    <w:lvl w:ilvl="0" w:tplc="30548F5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F469BB"/>
    <w:multiLevelType w:val="hybridMultilevel"/>
    <w:tmpl w:val="F828AE72"/>
    <w:lvl w:ilvl="0" w:tplc="289AF8A4"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753544E"/>
    <w:multiLevelType w:val="hybridMultilevel"/>
    <w:tmpl w:val="411895FA"/>
    <w:lvl w:ilvl="0" w:tplc="289AF8A4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82D7263"/>
    <w:multiLevelType w:val="hybridMultilevel"/>
    <w:tmpl w:val="41E2E03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EA439B"/>
    <w:multiLevelType w:val="hybridMultilevel"/>
    <w:tmpl w:val="B92C7FE4"/>
    <w:lvl w:ilvl="0" w:tplc="BE88D73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F7D14"/>
    <w:multiLevelType w:val="hybridMultilevel"/>
    <w:tmpl w:val="8C0E717E"/>
    <w:lvl w:ilvl="0" w:tplc="289AF8A4">
      <w:numFmt w:val="bullet"/>
      <w:lvlText w:val=""/>
      <w:lvlJc w:val="left"/>
      <w:pPr>
        <w:ind w:left="720" w:hanging="360"/>
      </w:pPr>
      <w:rPr>
        <w:rFonts w:hint="default" w:ascii="Symbol" w:hAnsi="Symbol" w:eastAsia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EA3100"/>
    <w:multiLevelType w:val="hybridMultilevel"/>
    <w:tmpl w:val="F6D6016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0FF4A4D"/>
    <w:multiLevelType w:val="hybridMultilevel"/>
    <w:tmpl w:val="4510E716"/>
    <w:lvl w:ilvl="0" w:tplc="D16E1964">
      <w:start w:val="1"/>
      <w:numFmt w:val="bullet"/>
      <w:pStyle w:val="DSYeuCau"/>
      <w:lvlText w:val="­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536758"/>
    <w:multiLevelType w:val="hybridMultilevel"/>
    <w:tmpl w:val="A1560258"/>
    <w:lvl w:ilvl="0" w:tplc="E570A50E">
      <w:numFmt w:val="bullet"/>
      <w:lvlText w:val="-"/>
      <w:lvlJc w:val="left"/>
      <w:pPr>
        <w:ind w:left="72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CB364F"/>
    <w:multiLevelType w:val="hybridMultilevel"/>
    <w:tmpl w:val="800CE900"/>
    <w:lvl w:ilvl="0" w:tplc="8264BE6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E7D8B"/>
    <w:multiLevelType w:val="multilevel"/>
    <w:tmpl w:val="42A0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65A127A4"/>
    <w:multiLevelType w:val="hybridMultilevel"/>
    <w:tmpl w:val="F0EC3A1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 w15:restartNumberingAfterBreak="0">
    <w:nsid w:val="668C576B"/>
    <w:multiLevelType w:val="multilevel"/>
    <w:tmpl w:val="C7E2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68112CF7"/>
    <w:multiLevelType w:val="hybridMultilevel"/>
    <w:tmpl w:val="A40A81EA"/>
    <w:lvl w:ilvl="0" w:tplc="3B1CF50E">
      <w:numFmt w:val="bullet"/>
      <w:lvlText w:val="-"/>
      <w:lvlJc w:val="left"/>
      <w:pPr>
        <w:ind w:left="1080" w:hanging="360"/>
      </w:pPr>
      <w:rPr>
        <w:rFonts w:hint="default" w:ascii="Segoe UI" w:hAnsi="Segoe UI" w:eastAsia="Arial" w:cs="Segoe U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6B810EBA"/>
    <w:multiLevelType w:val="hybridMultilevel"/>
    <w:tmpl w:val="4CE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0AC416F"/>
    <w:multiLevelType w:val="hybridMultilevel"/>
    <w:tmpl w:val="FDAEC762"/>
    <w:lvl w:ilvl="0" w:tplc="E66A2982">
      <w:start w:val="1"/>
      <w:numFmt w:val="decimal"/>
      <w:pStyle w:val="FACode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0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9"/>
  </w:num>
  <w:num w:numId="12">
    <w:abstractNumId w:val="7"/>
  </w:num>
  <w:num w:numId="13">
    <w:abstractNumId w:val="6"/>
  </w:num>
  <w:num w:numId="14">
    <w:abstractNumId w:val="10"/>
  </w:num>
  <w:num w:numId="15">
    <w:abstractNumId w:val="8"/>
  </w:num>
  <w:num w:numId="16">
    <w:abstractNumId w:val="5"/>
  </w:num>
  <w:num w:numId="17">
    <w:abstractNumId w:val="13"/>
  </w:num>
  <w:num w:numId="18">
    <w:abstractNumId w:val="18"/>
  </w:num>
  <w:num w:numId="19">
    <w:abstractNumId w:val="12"/>
  </w:num>
  <w:num w:numId="20">
    <w:abstractNumId w:val="9"/>
  </w:num>
  <w:num w:numId="21">
    <w:abstractNumId w:val="17"/>
  </w:num>
  <w:num w:numId="22">
    <w:abstractNumId w:val="15"/>
  </w:num>
  <w:num w:numId="23">
    <w:abstractNumId w:val="16"/>
  </w:num>
  <w:num w:numId="24">
    <w:abstractNumId w:val="11"/>
  </w:num>
  <w:num w:numId="25">
    <w:abstractNumId w:val="14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ttachedTemplate r:id="rId1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998"/>
    <w:rsid w:val="00002332"/>
    <w:rsid w:val="000041E6"/>
    <w:rsid w:val="00005B29"/>
    <w:rsid w:val="00007A45"/>
    <w:rsid w:val="00012D2F"/>
    <w:rsid w:val="000158FE"/>
    <w:rsid w:val="0002098C"/>
    <w:rsid w:val="00023AC7"/>
    <w:rsid w:val="00025320"/>
    <w:rsid w:val="00031534"/>
    <w:rsid w:val="000316A7"/>
    <w:rsid w:val="0004277B"/>
    <w:rsid w:val="000472F6"/>
    <w:rsid w:val="00051826"/>
    <w:rsid w:val="0005463D"/>
    <w:rsid w:val="00062CEE"/>
    <w:rsid w:val="00064BB1"/>
    <w:rsid w:val="00067F8A"/>
    <w:rsid w:val="000712A7"/>
    <w:rsid w:val="00073BEF"/>
    <w:rsid w:val="0007682E"/>
    <w:rsid w:val="00082897"/>
    <w:rsid w:val="00083D5C"/>
    <w:rsid w:val="0009208E"/>
    <w:rsid w:val="00092BB0"/>
    <w:rsid w:val="000A28D7"/>
    <w:rsid w:val="000A6A32"/>
    <w:rsid w:val="000B2134"/>
    <w:rsid w:val="000B548D"/>
    <w:rsid w:val="000C1FE0"/>
    <w:rsid w:val="000C4A66"/>
    <w:rsid w:val="000C558D"/>
    <w:rsid w:val="000D26B8"/>
    <w:rsid w:val="000D4B78"/>
    <w:rsid w:val="000D50B3"/>
    <w:rsid w:val="000E1C62"/>
    <w:rsid w:val="000E38BB"/>
    <w:rsid w:val="000E4BFE"/>
    <w:rsid w:val="000F0720"/>
    <w:rsid w:val="000F08B6"/>
    <w:rsid w:val="000F601F"/>
    <w:rsid w:val="000F78FE"/>
    <w:rsid w:val="0010681E"/>
    <w:rsid w:val="00106B39"/>
    <w:rsid w:val="0011042B"/>
    <w:rsid w:val="00111394"/>
    <w:rsid w:val="00113FC3"/>
    <w:rsid w:val="001178E3"/>
    <w:rsid w:val="001207DB"/>
    <w:rsid w:val="00124D9D"/>
    <w:rsid w:val="00127B81"/>
    <w:rsid w:val="0013157E"/>
    <w:rsid w:val="00131BC3"/>
    <w:rsid w:val="00132D02"/>
    <w:rsid w:val="00140398"/>
    <w:rsid w:val="00141777"/>
    <w:rsid w:val="00143595"/>
    <w:rsid w:val="00147DFC"/>
    <w:rsid w:val="00151387"/>
    <w:rsid w:val="00151B68"/>
    <w:rsid w:val="001610FB"/>
    <w:rsid w:val="0016686B"/>
    <w:rsid w:val="00167DA8"/>
    <w:rsid w:val="00171177"/>
    <w:rsid w:val="00172B88"/>
    <w:rsid w:val="001774C9"/>
    <w:rsid w:val="001827CE"/>
    <w:rsid w:val="00184048"/>
    <w:rsid w:val="00184FC5"/>
    <w:rsid w:val="0018683F"/>
    <w:rsid w:val="00194621"/>
    <w:rsid w:val="0019761A"/>
    <w:rsid w:val="001A1629"/>
    <w:rsid w:val="001A1720"/>
    <w:rsid w:val="001A412D"/>
    <w:rsid w:val="001A41A7"/>
    <w:rsid w:val="001A7E7C"/>
    <w:rsid w:val="001B23ED"/>
    <w:rsid w:val="001B73A7"/>
    <w:rsid w:val="001C00CB"/>
    <w:rsid w:val="001C223B"/>
    <w:rsid w:val="001C3DE0"/>
    <w:rsid w:val="001C7E1C"/>
    <w:rsid w:val="001D41A8"/>
    <w:rsid w:val="001D43FF"/>
    <w:rsid w:val="001E05CE"/>
    <w:rsid w:val="001E0B46"/>
    <w:rsid w:val="001E217D"/>
    <w:rsid w:val="001E2C3D"/>
    <w:rsid w:val="001F1427"/>
    <w:rsid w:val="001F3EED"/>
    <w:rsid w:val="001F455A"/>
    <w:rsid w:val="001F5A02"/>
    <w:rsid w:val="002018AF"/>
    <w:rsid w:val="00201C24"/>
    <w:rsid w:val="00203404"/>
    <w:rsid w:val="00207E78"/>
    <w:rsid w:val="002103AA"/>
    <w:rsid w:val="00211A7F"/>
    <w:rsid w:val="002120F6"/>
    <w:rsid w:val="00214868"/>
    <w:rsid w:val="00215215"/>
    <w:rsid w:val="002279BD"/>
    <w:rsid w:val="00232873"/>
    <w:rsid w:val="0023326C"/>
    <w:rsid w:val="002353A4"/>
    <w:rsid w:val="00235CF1"/>
    <w:rsid w:val="00242175"/>
    <w:rsid w:val="002477BF"/>
    <w:rsid w:val="002512E3"/>
    <w:rsid w:val="00251E83"/>
    <w:rsid w:val="00255B7B"/>
    <w:rsid w:val="002670C9"/>
    <w:rsid w:val="002764EE"/>
    <w:rsid w:val="00280532"/>
    <w:rsid w:val="00280648"/>
    <w:rsid w:val="002863CD"/>
    <w:rsid w:val="002863E5"/>
    <w:rsid w:val="00291DC2"/>
    <w:rsid w:val="002929D3"/>
    <w:rsid w:val="00292E0F"/>
    <w:rsid w:val="00295D49"/>
    <w:rsid w:val="002A0595"/>
    <w:rsid w:val="002A158E"/>
    <w:rsid w:val="002A1B75"/>
    <w:rsid w:val="002A2795"/>
    <w:rsid w:val="002A7BA9"/>
    <w:rsid w:val="002B359C"/>
    <w:rsid w:val="002B5B04"/>
    <w:rsid w:val="002B5BD4"/>
    <w:rsid w:val="002B6010"/>
    <w:rsid w:val="002C0E1F"/>
    <w:rsid w:val="002C3CA6"/>
    <w:rsid w:val="002C5099"/>
    <w:rsid w:val="002C6323"/>
    <w:rsid w:val="002C697D"/>
    <w:rsid w:val="002C7D8F"/>
    <w:rsid w:val="002D2607"/>
    <w:rsid w:val="002D2D8F"/>
    <w:rsid w:val="002D70EC"/>
    <w:rsid w:val="002E39E4"/>
    <w:rsid w:val="002F1A6E"/>
    <w:rsid w:val="002F3B39"/>
    <w:rsid w:val="002F5141"/>
    <w:rsid w:val="002F649E"/>
    <w:rsid w:val="002F69B0"/>
    <w:rsid w:val="00300432"/>
    <w:rsid w:val="00301939"/>
    <w:rsid w:val="00301B22"/>
    <w:rsid w:val="00301DDE"/>
    <w:rsid w:val="003032F8"/>
    <w:rsid w:val="00305D64"/>
    <w:rsid w:val="0030664A"/>
    <w:rsid w:val="003101FE"/>
    <w:rsid w:val="00313016"/>
    <w:rsid w:val="00314E3D"/>
    <w:rsid w:val="003171FE"/>
    <w:rsid w:val="00317950"/>
    <w:rsid w:val="003204A7"/>
    <w:rsid w:val="00321B78"/>
    <w:rsid w:val="00323B78"/>
    <w:rsid w:val="00326F85"/>
    <w:rsid w:val="0033253A"/>
    <w:rsid w:val="00336374"/>
    <w:rsid w:val="00337C73"/>
    <w:rsid w:val="00340BE6"/>
    <w:rsid w:val="0034245E"/>
    <w:rsid w:val="00343BB3"/>
    <w:rsid w:val="00345F19"/>
    <w:rsid w:val="0034752C"/>
    <w:rsid w:val="00350F96"/>
    <w:rsid w:val="0035127C"/>
    <w:rsid w:val="00351AB6"/>
    <w:rsid w:val="00351B99"/>
    <w:rsid w:val="00357163"/>
    <w:rsid w:val="00357FA3"/>
    <w:rsid w:val="00360613"/>
    <w:rsid w:val="003613A0"/>
    <w:rsid w:val="00361EF1"/>
    <w:rsid w:val="0036232D"/>
    <w:rsid w:val="00363AB4"/>
    <w:rsid w:val="00364177"/>
    <w:rsid w:val="00365484"/>
    <w:rsid w:val="00365F51"/>
    <w:rsid w:val="003677A0"/>
    <w:rsid w:val="003754A0"/>
    <w:rsid w:val="00381989"/>
    <w:rsid w:val="00382F10"/>
    <w:rsid w:val="003848D6"/>
    <w:rsid w:val="0039032E"/>
    <w:rsid w:val="00393AC0"/>
    <w:rsid w:val="00397C0D"/>
    <w:rsid w:val="003A0FFF"/>
    <w:rsid w:val="003A59F5"/>
    <w:rsid w:val="003A621A"/>
    <w:rsid w:val="003A7716"/>
    <w:rsid w:val="003B6892"/>
    <w:rsid w:val="003C16F6"/>
    <w:rsid w:val="003C2856"/>
    <w:rsid w:val="003C2A43"/>
    <w:rsid w:val="003D0270"/>
    <w:rsid w:val="003D552E"/>
    <w:rsid w:val="003D6570"/>
    <w:rsid w:val="003D69B7"/>
    <w:rsid w:val="003D6E98"/>
    <w:rsid w:val="003E0765"/>
    <w:rsid w:val="003E4BA3"/>
    <w:rsid w:val="003E6987"/>
    <w:rsid w:val="003E7A5A"/>
    <w:rsid w:val="003F15DC"/>
    <w:rsid w:val="003F19DF"/>
    <w:rsid w:val="003F33FD"/>
    <w:rsid w:val="003F694D"/>
    <w:rsid w:val="003F6B59"/>
    <w:rsid w:val="004019EC"/>
    <w:rsid w:val="00404354"/>
    <w:rsid w:val="0040464E"/>
    <w:rsid w:val="004053C9"/>
    <w:rsid w:val="004059E4"/>
    <w:rsid w:val="00412ECB"/>
    <w:rsid w:val="00417224"/>
    <w:rsid w:val="00424248"/>
    <w:rsid w:val="00426D3B"/>
    <w:rsid w:val="00430667"/>
    <w:rsid w:val="00436E88"/>
    <w:rsid w:val="0044087B"/>
    <w:rsid w:val="00444BC0"/>
    <w:rsid w:val="0044691C"/>
    <w:rsid w:val="0045058E"/>
    <w:rsid w:val="00451055"/>
    <w:rsid w:val="004559F0"/>
    <w:rsid w:val="004624B6"/>
    <w:rsid w:val="004641E4"/>
    <w:rsid w:val="00473DD5"/>
    <w:rsid w:val="004756FF"/>
    <w:rsid w:val="0049533C"/>
    <w:rsid w:val="00497F01"/>
    <w:rsid w:val="004A1C4A"/>
    <w:rsid w:val="004A4B9A"/>
    <w:rsid w:val="004A5C21"/>
    <w:rsid w:val="004B14CB"/>
    <w:rsid w:val="004B4764"/>
    <w:rsid w:val="004B601A"/>
    <w:rsid w:val="004B737A"/>
    <w:rsid w:val="004C05AC"/>
    <w:rsid w:val="004C0CAD"/>
    <w:rsid w:val="004C5455"/>
    <w:rsid w:val="004C59DC"/>
    <w:rsid w:val="004C6EDF"/>
    <w:rsid w:val="004D0C9E"/>
    <w:rsid w:val="004D2547"/>
    <w:rsid w:val="004D7C13"/>
    <w:rsid w:val="004E4532"/>
    <w:rsid w:val="004E4D85"/>
    <w:rsid w:val="004E519F"/>
    <w:rsid w:val="004E65A4"/>
    <w:rsid w:val="004F0909"/>
    <w:rsid w:val="004F7BFC"/>
    <w:rsid w:val="0050359B"/>
    <w:rsid w:val="0050535A"/>
    <w:rsid w:val="005074F5"/>
    <w:rsid w:val="005102AE"/>
    <w:rsid w:val="005120D5"/>
    <w:rsid w:val="00520DA3"/>
    <w:rsid w:val="00524674"/>
    <w:rsid w:val="00524F65"/>
    <w:rsid w:val="00526E2A"/>
    <w:rsid w:val="005308FC"/>
    <w:rsid w:val="0053146B"/>
    <w:rsid w:val="00534549"/>
    <w:rsid w:val="0053500E"/>
    <w:rsid w:val="00535B29"/>
    <w:rsid w:val="00541716"/>
    <w:rsid w:val="0054321C"/>
    <w:rsid w:val="00544291"/>
    <w:rsid w:val="00552135"/>
    <w:rsid w:val="00553346"/>
    <w:rsid w:val="00553521"/>
    <w:rsid w:val="005609CF"/>
    <w:rsid w:val="0056122F"/>
    <w:rsid w:val="005621C9"/>
    <w:rsid w:val="0056236F"/>
    <w:rsid w:val="005635C4"/>
    <w:rsid w:val="0056360F"/>
    <w:rsid w:val="00570400"/>
    <w:rsid w:val="005758E9"/>
    <w:rsid w:val="005802A4"/>
    <w:rsid w:val="00581F03"/>
    <w:rsid w:val="00582112"/>
    <w:rsid w:val="00582855"/>
    <w:rsid w:val="00593EAF"/>
    <w:rsid w:val="005940DB"/>
    <w:rsid w:val="00594E6E"/>
    <w:rsid w:val="0059753A"/>
    <w:rsid w:val="005B00B1"/>
    <w:rsid w:val="005B2374"/>
    <w:rsid w:val="005B7D1D"/>
    <w:rsid w:val="005C0751"/>
    <w:rsid w:val="005C20E6"/>
    <w:rsid w:val="005C2D93"/>
    <w:rsid w:val="005C391E"/>
    <w:rsid w:val="005C7182"/>
    <w:rsid w:val="005C71E9"/>
    <w:rsid w:val="005D48BA"/>
    <w:rsid w:val="005E1869"/>
    <w:rsid w:val="005E1B8E"/>
    <w:rsid w:val="005E395B"/>
    <w:rsid w:val="005E43B1"/>
    <w:rsid w:val="005E64CE"/>
    <w:rsid w:val="005F59C9"/>
    <w:rsid w:val="00602412"/>
    <w:rsid w:val="00607BAC"/>
    <w:rsid w:val="00610186"/>
    <w:rsid w:val="00611F71"/>
    <w:rsid w:val="006125F9"/>
    <w:rsid w:val="00614108"/>
    <w:rsid w:val="00614EEA"/>
    <w:rsid w:val="0061583C"/>
    <w:rsid w:val="00617469"/>
    <w:rsid w:val="0062004D"/>
    <w:rsid w:val="0062702C"/>
    <w:rsid w:val="006304A0"/>
    <w:rsid w:val="00631C6C"/>
    <w:rsid w:val="00632EDD"/>
    <w:rsid w:val="00633B81"/>
    <w:rsid w:val="00635F95"/>
    <w:rsid w:val="00637D67"/>
    <w:rsid w:val="00641013"/>
    <w:rsid w:val="0064153D"/>
    <w:rsid w:val="006438DA"/>
    <w:rsid w:val="006477D3"/>
    <w:rsid w:val="00652ED0"/>
    <w:rsid w:val="006531EF"/>
    <w:rsid w:val="0065679C"/>
    <w:rsid w:val="006638AA"/>
    <w:rsid w:val="00664378"/>
    <w:rsid w:val="00664C71"/>
    <w:rsid w:val="00665005"/>
    <w:rsid w:val="00666970"/>
    <w:rsid w:val="0067293D"/>
    <w:rsid w:val="00673DD6"/>
    <w:rsid w:val="00674B66"/>
    <w:rsid w:val="00680F7D"/>
    <w:rsid w:val="00687D31"/>
    <w:rsid w:val="00695CF5"/>
    <w:rsid w:val="00697B23"/>
    <w:rsid w:val="006A1262"/>
    <w:rsid w:val="006A28C3"/>
    <w:rsid w:val="006A2EE8"/>
    <w:rsid w:val="006A412E"/>
    <w:rsid w:val="006A6873"/>
    <w:rsid w:val="006B22B9"/>
    <w:rsid w:val="006B28B1"/>
    <w:rsid w:val="006B2D9C"/>
    <w:rsid w:val="006B3765"/>
    <w:rsid w:val="006B3FF9"/>
    <w:rsid w:val="006B72B0"/>
    <w:rsid w:val="006B7438"/>
    <w:rsid w:val="006B78FC"/>
    <w:rsid w:val="006C01FF"/>
    <w:rsid w:val="006C08AE"/>
    <w:rsid w:val="006C0AA7"/>
    <w:rsid w:val="006C2E59"/>
    <w:rsid w:val="006C7A5A"/>
    <w:rsid w:val="006D0130"/>
    <w:rsid w:val="006D3D30"/>
    <w:rsid w:val="006E05F7"/>
    <w:rsid w:val="006E7806"/>
    <w:rsid w:val="006F077A"/>
    <w:rsid w:val="006F2DB5"/>
    <w:rsid w:val="006F4C04"/>
    <w:rsid w:val="00706FB5"/>
    <w:rsid w:val="00710FD1"/>
    <w:rsid w:val="00714949"/>
    <w:rsid w:val="00714A36"/>
    <w:rsid w:val="00716738"/>
    <w:rsid w:val="00721668"/>
    <w:rsid w:val="007231BD"/>
    <w:rsid w:val="007265B9"/>
    <w:rsid w:val="00727AFF"/>
    <w:rsid w:val="00730003"/>
    <w:rsid w:val="00730E39"/>
    <w:rsid w:val="00732617"/>
    <w:rsid w:val="00732E50"/>
    <w:rsid w:val="0073412B"/>
    <w:rsid w:val="00734F70"/>
    <w:rsid w:val="007355B1"/>
    <w:rsid w:val="00735DB7"/>
    <w:rsid w:val="007406D1"/>
    <w:rsid w:val="00743354"/>
    <w:rsid w:val="0075061E"/>
    <w:rsid w:val="00750645"/>
    <w:rsid w:val="00752093"/>
    <w:rsid w:val="00757555"/>
    <w:rsid w:val="00761F5F"/>
    <w:rsid w:val="00763D38"/>
    <w:rsid w:val="00764060"/>
    <w:rsid w:val="007701D1"/>
    <w:rsid w:val="00770C72"/>
    <w:rsid w:val="00771571"/>
    <w:rsid w:val="007716D9"/>
    <w:rsid w:val="00771EAB"/>
    <w:rsid w:val="007772D3"/>
    <w:rsid w:val="00782CBC"/>
    <w:rsid w:val="00787511"/>
    <w:rsid w:val="00790628"/>
    <w:rsid w:val="00790B74"/>
    <w:rsid w:val="00790B87"/>
    <w:rsid w:val="007957CA"/>
    <w:rsid w:val="0079687A"/>
    <w:rsid w:val="00797BB9"/>
    <w:rsid w:val="007A0207"/>
    <w:rsid w:val="007A2888"/>
    <w:rsid w:val="007A2FE4"/>
    <w:rsid w:val="007A3475"/>
    <w:rsid w:val="007A4900"/>
    <w:rsid w:val="007A63DB"/>
    <w:rsid w:val="007A736B"/>
    <w:rsid w:val="007B1B75"/>
    <w:rsid w:val="007C13D7"/>
    <w:rsid w:val="007C1ACD"/>
    <w:rsid w:val="007C7EF3"/>
    <w:rsid w:val="007D737B"/>
    <w:rsid w:val="007E0166"/>
    <w:rsid w:val="007E0DC7"/>
    <w:rsid w:val="007F1137"/>
    <w:rsid w:val="007F57CF"/>
    <w:rsid w:val="007F6AD9"/>
    <w:rsid w:val="00801D8C"/>
    <w:rsid w:val="008032E9"/>
    <w:rsid w:val="00805E47"/>
    <w:rsid w:val="00807318"/>
    <w:rsid w:val="0081257C"/>
    <w:rsid w:val="0081480B"/>
    <w:rsid w:val="0081676B"/>
    <w:rsid w:val="00816FE5"/>
    <w:rsid w:val="00822422"/>
    <w:rsid w:val="008247D1"/>
    <w:rsid w:val="00826F93"/>
    <w:rsid w:val="00830147"/>
    <w:rsid w:val="00837888"/>
    <w:rsid w:val="00841795"/>
    <w:rsid w:val="0084694D"/>
    <w:rsid w:val="0085458E"/>
    <w:rsid w:val="00856000"/>
    <w:rsid w:val="00857FAD"/>
    <w:rsid w:val="00860A98"/>
    <w:rsid w:val="00862BE6"/>
    <w:rsid w:val="0086738B"/>
    <w:rsid w:val="008700F0"/>
    <w:rsid w:val="008716CE"/>
    <w:rsid w:val="00874F97"/>
    <w:rsid w:val="008771BF"/>
    <w:rsid w:val="008838C8"/>
    <w:rsid w:val="00887779"/>
    <w:rsid w:val="00890A29"/>
    <w:rsid w:val="00891347"/>
    <w:rsid w:val="00893E3C"/>
    <w:rsid w:val="008953CD"/>
    <w:rsid w:val="00896BF3"/>
    <w:rsid w:val="008A4DED"/>
    <w:rsid w:val="008A6098"/>
    <w:rsid w:val="008B30F6"/>
    <w:rsid w:val="008B5C61"/>
    <w:rsid w:val="008B686B"/>
    <w:rsid w:val="008B77E7"/>
    <w:rsid w:val="008C016E"/>
    <w:rsid w:val="008C3B0C"/>
    <w:rsid w:val="008D27E0"/>
    <w:rsid w:val="008E4DD6"/>
    <w:rsid w:val="008E751A"/>
    <w:rsid w:val="008F0DEA"/>
    <w:rsid w:val="008F27D0"/>
    <w:rsid w:val="008F2A42"/>
    <w:rsid w:val="008F7469"/>
    <w:rsid w:val="00903542"/>
    <w:rsid w:val="00905249"/>
    <w:rsid w:val="00905800"/>
    <w:rsid w:val="00911129"/>
    <w:rsid w:val="00917707"/>
    <w:rsid w:val="0092132C"/>
    <w:rsid w:val="00922392"/>
    <w:rsid w:val="0092606B"/>
    <w:rsid w:val="009316A0"/>
    <w:rsid w:val="009336BD"/>
    <w:rsid w:val="00933C7A"/>
    <w:rsid w:val="00933DD6"/>
    <w:rsid w:val="009371F2"/>
    <w:rsid w:val="00937E69"/>
    <w:rsid w:val="00940A68"/>
    <w:rsid w:val="00943CFF"/>
    <w:rsid w:val="00944D7B"/>
    <w:rsid w:val="009470F2"/>
    <w:rsid w:val="009521F1"/>
    <w:rsid w:val="00955EC0"/>
    <w:rsid w:val="00956734"/>
    <w:rsid w:val="009570A3"/>
    <w:rsid w:val="0096085C"/>
    <w:rsid w:val="00961589"/>
    <w:rsid w:val="00961F1B"/>
    <w:rsid w:val="009623A9"/>
    <w:rsid w:val="00963E52"/>
    <w:rsid w:val="009652F2"/>
    <w:rsid w:val="00965EF4"/>
    <w:rsid w:val="009668B3"/>
    <w:rsid w:val="009668F0"/>
    <w:rsid w:val="00973041"/>
    <w:rsid w:val="009765B1"/>
    <w:rsid w:val="00985B8C"/>
    <w:rsid w:val="00993070"/>
    <w:rsid w:val="00994A1B"/>
    <w:rsid w:val="00996DD6"/>
    <w:rsid w:val="00997FC4"/>
    <w:rsid w:val="009A0EC6"/>
    <w:rsid w:val="009B16A0"/>
    <w:rsid w:val="009B2DA6"/>
    <w:rsid w:val="009C27BA"/>
    <w:rsid w:val="009C39C1"/>
    <w:rsid w:val="009C5D62"/>
    <w:rsid w:val="009E241F"/>
    <w:rsid w:val="009E3581"/>
    <w:rsid w:val="009F0113"/>
    <w:rsid w:val="00A01B0C"/>
    <w:rsid w:val="00A05867"/>
    <w:rsid w:val="00A07F34"/>
    <w:rsid w:val="00A11F51"/>
    <w:rsid w:val="00A13AC0"/>
    <w:rsid w:val="00A13DC7"/>
    <w:rsid w:val="00A212B4"/>
    <w:rsid w:val="00A2232C"/>
    <w:rsid w:val="00A22891"/>
    <w:rsid w:val="00A2296F"/>
    <w:rsid w:val="00A23472"/>
    <w:rsid w:val="00A256DB"/>
    <w:rsid w:val="00A26FD5"/>
    <w:rsid w:val="00A2732E"/>
    <w:rsid w:val="00A30DBB"/>
    <w:rsid w:val="00A32093"/>
    <w:rsid w:val="00A34B90"/>
    <w:rsid w:val="00A3582F"/>
    <w:rsid w:val="00A37598"/>
    <w:rsid w:val="00A427B0"/>
    <w:rsid w:val="00A44A9F"/>
    <w:rsid w:val="00A4556E"/>
    <w:rsid w:val="00A530F8"/>
    <w:rsid w:val="00A53BBA"/>
    <w:rsid w:val="00A55DDC"/>
    <w:rsid w:val="00A63206"/>
    <w:rsid w:val="00A63EB4"/>
    <w:rsid w:val="00A6756E"/>
    <w:rsid w:val="00A67E69"/>
    <w:rsid w:val="00A759A5"/>
    <w:rsid w:val="00A777B8"/>
    <w:rsid w:val="00A811D5"/>
    <w:rsid w:val="00A81B55"/>
    <w:rsid w:val="00A8297B"/>
    <w:rsid w:val="00A854DB"/>
    <w:rsid w:val="00A9020B"/>
    <w:rsid w:val="00A9243F"/>
    <w:rsid w:val="00A93975"/>
    <w:rsid w:val="00A948B8"/>
    <w:rsid w:val="00AA02BE"/>
    <w:rsid w:val="00AA7FDB"/>
    <w:rsid w:val="00AB2AFE"/>
    <w:rsid w:val="00AB4DF6"/>
    <w:rsid w:val="00AB5C3D"/>
    <w:rsid w:val="00AC38F7"/>
    <w:rsid w:val="00AD001A"/>
    <w:rsid w:val="00AD5B2B"/>
    <w:rsid w:val="00AE0AE1"/>
    <w:rsid w:val="00AE15A3"/>
    <w:rsid w:val="00AE1EF1"/>
    <w:rsid w:val="00AE4AD5"/>
    <w:rsid w:val="00AE6540"/>
    <w:rsid w:val="00AF0F10"/>
    <w:rsid w:val="00AF19FD"/>
    <w:rsid w:val="00AF2422"/>
    <w:rsid w:val="00AF69BE"/>
    <w:rsid w:val="00AF70F7"/>
    <w:rsid w:val="00AF7C21"/>
    <w:rsid w:val="00B02EB8"/>
    <w:rsid w:val="00B04755"/>
    <w:rsid w:val="00B04A3C"/>
    <w:rsid w:val="00B11EC0"/>
    <w:rsid w:val="00B12B0B"/>
    <w:rsid w:val="00B14377"/>
    <w:rsid w:val="00B15BD0"/>
    <w:rsid w:val="00B1634E"/>
    <w:rsid w:val="00B22164"/>
    <w:rsid w:val="00B23D46"/>
    <w:rsid w:val="00B24529"/>
    <w:rsid w:val="00B2593B"/>
    <w:rsid w:val="00B308D8"/>
    <w:rsid w:val="00B31C97"/>
    <w:rsid w:val="00B3290D"/>
    <w:rsid w:val="00B3423E"/>
    <w:rsid w:val="00B4334B"/>
    <w:rsid w:val="00B5015A"/>
    <w:rsid w:val="00B50DA4"/>
    <w:rsid w:val="00B612FA"/>
    <w:rsid w:val="00B62859"/>
    <w:rsid w:val="00B62950"/>
    <w:rsid w:val="00B62C6E"/>
    <w:rsid w:val="00B632B1"/>
    <w:rsid w:val="00B64402"/>
    <w:rsid w:val="00B664A5"/>
    <w:rsid w:val="00B70B62"/>
    <w:rsid w:val="00B73EC2"/>
    <w:rsid w:val="00B74B76"/>
    <w:rsid w:val="00B779C7"/>
    <w:rsid w:val="00B80BFA"/>
    <w:rsid w:val="00B871A3"/>
    <w:rsid w:val="00B92DDF"/>
    <w:rsid w:val="00B94847"/>
    <w:rsid w:val="00B94A31"/>
    <w:rsid w:val="00B94F74"/>
    <w:rsid w:val="00B96F76"/>
    <w:rsid w:val="00BA0A57"/>
    <w:rsid w:val="00BA0B6B"/>
    <w:rsid w:val="00BA19AD"/>
    <w:rsid w:val="00BA3600"/>
    <w:rsid w:val="00BB16B0"/>
    <w:rsid w:val="00BB237D"/>
    <w:rsid w:val="00BB6091"/>
    <w:rsid w:val="00BC57B7"/>
    <w:rsid w:val="00BC7AD2"/>
    <w:rsid w:val="00BD032B"/>
    <w:rsid w:val="00BD5093"/>
    <w:rsid w:val="00BD5DFB"/>
    <w:rsid w:val="00BE10F7"/>
    <w:rsid w:val="00BE2353"/>
    <w:rsid w:val="00BE53EB"/>
    <w:rsid w:val="00BE5464"/>
    <w:rsid w:val="00BE773D"/>
    <w:rsid w:val="00BE7754"/>
    <w:rsid w:val="00BE7F08"/>
    <w:rsid w:val="00BF110E"/>
    <w:rsid w:val="00BF11A4"/>
    <w:rsid w:val="00BF1628"/>
    <w:rsid w:val="00BF4722"/>
    <w:rsid w:val="00BF6E5E"/>
    <w:rsid w:val="00BF793F"/>
    <w:rsid w:val="00C00526"/>
    <w:rsid w:val="00C12519"/>
    <w:rsid w:val="00C1339B"/>
    <w:rsid w:val="00C153FF"/>
    <w:rsid w:val="00C155AE"/>
    <w:rsid w:val="00C344CC"/>
    <w:rsid w:val="00C35833"/>
    <w:rsid w:val="00C36B0F"/>
    <w:rsid w:val="00C40F11"/>
    <w:rsid w:val="00C43DDC"/>
    <w:rsid w:val="00C45A55"/>
    <w:rsid w:val="00C5023A"/>
    <w:rsid w:val="00C50B6A"/>
    <w:rsid w:val="00C511EA"/>
    <w:rsid w:val="00C56DE8"/>
    <w:rsid w:val="00C60DE3"/>
    <w:rsid w:val="00C66873"/>
    <w:rsid w:val="00C67A5C"/>
    <w:rsid w:val="00C7397F"/>
    <w:rsid w:val="00C7490D"/>
    <w:rsid w:val="00C802EB"/>
    <w:rsid w:val="00C80FAA"/>
    <w:rsid w:val="00C8579B"/>
    <w:rsid w:val="00C910B9"/>
    <w:rsid w:val="00C93010"/>
    <w:rsid w:val="00C935FF"/>
    <w:rsid w:val="00C940AB"/>
    <w:rsid w:val="00CA2687"/>
    <w:rsid w:val="00CA5814"/>
    <w:rsid w:val="00CB29FF"/>
    <w:rsid w:val="00CB2EC4"/>
    <w:rsid w:val="00CC0FCA"/>
    <w:rsid w:val="00CC56D8"/>
    <w:rsid w:val="00CC5792"/>
    <w:rsid w:val="00CC5C87"/>
    <w:rsid w:val="00CC67CE"/>
    <w:rsid w:val="00CD22AB"/>
    <w:rsid w:val="00CD2958"/>
    <w:rsid w:val="00CD557E"/>
    <w:rsid w:val="00CD6333"/>
    <w:rsid w:val="00CD6FB2"/>
    <w:rsid w:val="00CE217D"/>
    <w:rsid w:val="00CE4E63"/>
    <w:rsid w:val="00CE6FF2"/>
    <w:rsid w:val="00CF317C"/>
    <w:rsid w:val="00CF517A"/>
    <w:rsid w:val="00CF5C59"/>
    <w:rsid w:val="00D037B2"/>
    <w:rsid w:val="00D10C3F"/>
    <w:rsid w:val="00D1306F"/>
    <w:rsid w:val="00D1656C"/>
    <w:rsid w:val="00D21A33"/>
    <w:rsid w:val="00D22DD4"/>
    <w:rsid w:val="00D2559C"/>
    <w:rsid w:val="00D25950"/>
    <w:rsid w:val="00D260B8"/>
    <w:rsid w:val="00D2753F"/>
    <w:rsid w:val="00D32868"/>
    <w:rsid w:val="00D35DFC"/>
    <w:rsid w:val="00D35E8E"/>
    <w:rsid w:val="00D374CB"/>
    <w:rsid w:val="00D43468"/>
    <w:rsid w:val="00D4465D"/>
    <w:rsid w:val="00D47890"/>
    <w:rsid w:val="00D5289D"/>
    <w:rsid w:val="00D552D4"/>
    <w:rsid w:val="00D62FDA"/>
    <w:rsid w:val="00D631F2"/>
    <w:rsid w:val="00D63C0A"/>
    <w:rsid w:val="00D703A8"/>
    <w:rsid w:val="00D7054F"/>
    <w:rsid w:val="00D7154D"/>
    <w:rsid w:val="00D73443"/>
    <w:rsid w:val="00D743AC"/>
    <w:rsid w:val="00D746F4"/>
    <w:rsid w:val="00D7581F"/>
    <w:rsid w:val="00D76646"/>
    <w:rsid w:val="00D7705D"/>
    <w:rsid w:val="00D7711F"/>
    <w:rsid w:val="00D80731"/>
    <w:rsid w:val="00D8287F"/>
    <w:rsid w:val="00D8310D"/>
    <w:rsid w:val="00D847D7"/>
    <w:rsid w:val="00D84A28"/>
    <w:rsid w:val="00D87F2B"/>
    <w:rsid w:val="00D90B99"/>
    <w:rsid w:val="00D93628"/>
    <w:rsid w:val="00D95618"/>
    <w:rsid w:val="00DA034A"/>
    <w:rsid w:val="00DA16A3"/>
    <w:rsid w:val="00DA2645"/>
    <w:rsid w:val="00DA2862"/>
    <w:rsid w:val="00DA3871"/>
    <w:rsid w:val="00DA6D10"/>
    <w:rsid w:val="00DA7CA2"/>
    <w:rsid w:val="00DB00F8"/>
    <w:rsid w:val="00DB1F0C"/>
    <w:rsid w:val="00DB23FA"/>
    <w:rsid w:val="00DB3AF7"/>
    <w:rsid w:val="00DB4958"/>
    <w:rsid w:val="00DC03DE"/>
    <w:rsid w:val="00DC3C50"/>
    <w:rsid w:val="00DC474C"/>
    <w:rsid w:val="00DC6B8C"/>
    <w:rsid w:val="00DD274D"/>
    <w:rsid w:val="00DD28FF"/>
    <w:rsid w:val="00DD4392"/>
    <w:rsid w:val="00DD75D4"/>
    <w:rsid w:val="00DE0B85"/>
    <w:rsid w:val="00DE45CF"/>
    <w:rsid w:val="00DE5AE0"/>
    <w:rsid w:val="00DF1D0E"/>
    <w:rsid w:val="00DF5851"/>
    <w:rsid w:val="00DF62FE"/>
    <w:rsid w:val="00E054FF"/>
    <w:rsid w:val="00E065AF"/>
    <w:rsid w:val="00E07B04"/>
    <w:rsid w:val="00E07E6D"/>
    <w:rsid w:val="00E1008D"/>
    <w:rsid w:val="00E10905"/>
    <w:rsid w:val="00E1130A"/>
    <w:rsid w:val="00E130AF"/>
    <w:rsid w:val="00E14F61"/>
    <w:rsid w:val="00E16EB9"/>
    <w:rsid w:val="00E20905"/>
    <w:rsid w:val="00E26035"/>
    <w:rsid w:val="00E26545"/>
    <w:rsid w:val="00E26DC2"/>
    <w:rsid w:val="00E303C6"/>
    <w:rsid w:val="00E32473"/>
    <w:rsid w:val="00E331E1"/>
    <w:rsid w:val="00E34D09"/>
    <w:rsid w:val="00E44D26"/>
    <w:rsid w:val="00E46203"/>
    <w:rsid w:val="00E51FB4"/>
    <w:rsid w:val="00E5344D"/>
    <w:rsid w:val="00E541BE"/>
    <w:rsid w:val="00E606F9"/>
    <w:rsid w:val="00E60ACC"/>
    <w:rsid w:val="00E63072"/>
    <w:rsid w:val="00E6444A"/>
    <w:rsid w:val="00E64C69"/>
    <w:rsid w:val="00E64EBA"/>
    <w:rsid w:val="00E65BC6"/>
    <w:rsid w:val="00E6629A"/>
    <w:rsid w:val="00E6731F"/>
    <w:rsid w:val="00E70C02"/>
    <w:rsid w:val="00E7471C"/>
    <w:rsid w:val="00E765A2"/>
    <w:rsid w:val="00E80CC7"/>
    <w:rsid w:val="00E86ACE"/>
    <w:rsid w:val="00E90209"/>
    <w:rsid w:val="00E920EB"/>
    <w:rsid w:val="00E9263E"/>
    <w:rsid w:val="00E932F0"/>
    <w:rsid w:val="00E961E2"/>
    <w:rsid w:val="00EA0202"/>
    <w:rsid w:val="00EA229E"/>
    <w:rsid w:val="00EA37CD"/>
    <w:rsid w:val="00EA515A"/>
    <w:rsid w:val="00EA567E"/>
    <w:rsid w:val="00EA5EEB"/>
    <w:rsid w:val="00EC0854"/>
    <w:rsid w:val="00ED1E7C"/>
    <w:rsid w:val="00ED4A14"/>
    <w:rsid w:val="00EE02B4"/>
    <w:rsid w:val="00EE0B8F"/>
    <w:rsid w:val="00EE49F2"/>
    <w:rsid w:val="00EE5183"/>
    <w:rsid w:val="00EE538A"/>
    <w:rsid w:val="00EE54E8"/>
    <w:rsid w:val="00EF1178"/>
    <w:rsid w:val="00EF124B"/>
    <w:rsid w:val="00EF194C"/>
    <w:rsid w:val="00EF1D8B"/>
    <w:rsid w:val="00EF23D9"/>
    <w:rsid w:val="00EF408D"/>
    <w:rsid w:val="00EF56FC"/>
    <w:rsid w:val="00EF67C8"/>
    <w:rsid w:val="00F02AA2"/>
    <w:rsid w:val="00F04709"/>
    <w:rsid w:val="00F05989"/>
    <w:rsid w:val="00F06998"/>
    <w:rsid w:val="00F075E7"/>
    <w:rsid w:val="00F10E0F"/>
    <w:rsid w:val="00F12D2D"/>
    <w:rsid w:val="00F13C0D"/>
    <w:rsid w:val="00F15ACC"/>
    <w:rsid w:val="00F200C5"/>
    <w:rsid w:val="00F206D6"/>
    <w:rsid w:val="00F20DD7"/>
    <w:rsid w:val="00F21B37"/>
    <w:rsid w:val="00F278BE"/>
    <w:rsid w:val="00F31DE0"/>
    <w:rsid w:val="00F35167"/>
    <w:rsid w:val="00F35F60"/>
    <w:rsid w:val="00F40D04"/>
    <w:rsid w:val="00F4187E"/>
    <w:rsid w:val="00F42D66"/>
    <w:rsid w:val="00F45493"/>
    <w:rsid w:val="00F51CC2"/>
    <w:rsid w:val="00F5261D"/>
    <w:rsid w:val="00F543FF"/>
    <w:rsid w:val="00F573EE"/>
    <w:rsid w:val="00F63C01"/>
    <w:rsid w:val="00F63D36"/>
    <w:rsid w:val="00F67D71"/>
    <w:rsid w:val="00F7003C"/>
    <w:rsid w:val="00F70F27"/>
    <w:rsid w:val="00F854F5"/>
    <w:rsid w:val="00F86DA0"/>
    <w:rsid w:val="00F8746D"/>
    <w:rsid w:val="00F87CA1"/>
    <w:rsid w:val="00F9092D"/>
    <w:rsid w:val="00F956AB"/>
    <w:rsid w:val="00F967C3"/>
    <w:rsid w:val="00FA07CC"/>
    <w:rsid w:val="00FA2AD1"/>
    <w:rsid w:val="00FA2E2E"/>
    <w:rsid w:val="00FA4AAD"/>
    <w:rsid w:val="00FA5DF5"/>
    <w:rsid w:val="00FB003A"/>
    <w:rsid w:val="00FB0FE8"/>
    <w:rsid w:val="00FB256D"/>
    <w:rsid w:val="00FB272D"/>
    <w:rsid w:val="00FB2BF7"/>
    <w:rsid w:val="00FB3B7B"/>
    <w:rsid w:val="00FB4449"/>
    <w:rsid w:val="00FB5A58"/>
    <w:rsid w:val="00FC2147"/>
    <w:rsid w:val="00FD1154"/>
    <w:rsid w:val="00FD36CF"/>
    <w:rsid w:val="00FE1060"/>
    <w:rsid w:val="00FE44C3"/>
    <w:rsid w:val="00FF4F93"/>
    <w:rsid w:val="00FF6926"/>
    <w:rsid w:val="00FF743F"/>
    <w:rsid w:val="0EB1E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09BA35"/>
  <w15:chartTrackingRefBased/>
  <w15:docId w15:val="{08ED7826-79FF-4523-B76E-9E3E87DD96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Arial" w:hAnsi="Arial" w:eastAsia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40F11"/>
    <w:pPr>
      <w:spacing w:after="200" w:line="276" w:lineRule="auto"/>
    </w:pPr>
    <w:rPr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hAnsi="Times New Roman" w:eastAsia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hAnsi="Times New Roman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7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hAnsi="Calibri" w:eastAsia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71177"/>
    <w:rPr>
      <w:rFonts w:ascii="Times New Roman" w:hAnsi="Times New Roman" w:eastAsia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5940DB"/>
    <w:pPr>
      <w:numPr>
        <w:numId w:val="1"/>
      </w:numPr>
      <w:spacing w:after="6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5940DB"/>
    <w:rPr>
      <w:rFonts w:ascii="Times New Roman" w:hAnsi="Times New Roman" w:eastAsia="Times New Roman" w:cs="Times New Roman"/>
      <w:b/>
      <w:bCs/>
      <w:color w:val="4F81BD"/>
      <w:sz w:val="26"/>
      <w:szCs w:val="26"/>
    </w:rPr>
  </w:style>
  <w:style w:type="paragraph" w:styleId="DSYeuCau" w:customStyle="1">
    <w:name w:val="DS_YeuCau"/>
    <w:basedOn w:val="Normal"/>
    <w:next w:val="Normal"/>
    <w:link w:val="DSYeuCauChar"/>
    <w:autoRedefine/>
    <w:qFormat/>
    <w:rsid w:val="00EA515A"/>
    <w:pPr>
      <w:numPr>
        <w:numId w:val="19"/>
      </w:numPr>
      <w:spacing w:after="60"/>
    </w:pPr>
    <w:rPr>
      <w:rFonts w:cs="Arial"/>
      <w:color w:val="000000"/>
      <w:szCs w:val="20"/>
      <w:shd w:val="clear" w:color="auto" w:fill="FFFFFF"/>
      <w:lang w:val="en-US"/>
    </w:rPr>
  </w:style>
  <w:style w:type="paragraph" w:styleId="PB0" w:customStyle="1">
    <w:name w:val="PB0"/>
    <w:basedOn w:val="Normal"/>
    <w:link w:val="PB0Char"/>
    <w:autoRedefine/>
    <w:rsid w:val="00FF6926"/>
    <w:pPr>
      <w:spacing w:after="60"/>
      <w:ind w:left="284"/>
      <w:jc w:val="both"/>
    </w:pPr>
  </w:style>
  <w:style w:type="character" w:styleId="ListParagraphChar" w:customStyle="1">
    <w:name w:val="List Paragraph Char"/>
    <w:basedOn w:val="DefaultParagraphFont"/>
    <w:link w:val="ListParagraph"/>
    <w:uiPriority w:val="34"/>
    <w:rsid w:val="005940DB"/>
    <w:rPr>
      <w:szCs w:val="22"/>
      <w:lang w:val="vi-VN"/>
    </w:rPr>
  </w:style>
  <w:style w:type="character" w:styleId="DSYeuCauChar" w:customStyle="1">
    <w:name w:val="DS_YeuCau Char"/>
    <w:basedOn w:val="ListParagraphChar"/>
    <w:link w:val="DSYeuCau"/>
    <w:rsid w:val="00EA515A"/>
    <w:rPr>
      <w:rFonts w:cs="Arial"/>
      <w:color w:val="000000"/>
      <w:szCs w:val="22"/>
      <w:lang w:val="vi-VN"/>
    </w:rPr>
  </w:style>
  <w:style w:type="paragraph" w:styleId="PB1" w:customStyle="1">
    <w:name w:val="PB1"/>
    <w:basedOn w:val="ListParagraph"/>
    <w:link w:val="PB1Char"/>
    <w:autoRedefine/>
    <w:rsid w:val="00697B23"/>
    <w:pPr>
      <w:ind w:left="426" w:hanging="283"/>
      <w:jc w:val="both"/>
    </w:pPr>
  </w:style>
  <w:style w:type="character" w:styleId="PB0Char" w:customStyle="1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styleId="PB1Char" w:customStyle="1">
    <w:name w:val="PB1 Char"/>
    <w:basedOn w:val="ListParagraphChar"/>
    <w:link w:val="PB1"/>
    <w:rsid w:val="00697B23"/>
    <w:rPr>
      <w:szCs w:val="22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PB2" w:customStyle="1">
    <w:name w:val="PB2"/>
    <w:basedOn w:val="PB1"/>
    <w:link w:val="PB2Char"/>
    <w:autoRedefine/>
    <w:rsid w:val="00697B23"/>
    <w:pPr>
      <w:numPr>
        <w:ilvl w:val="1"/>
      </w:numPr>
      <w:ind w:left="851" w:hanging="306"/>
    </w:pPr>
  </w:style>
  <w:style w:type="paragraph" w:styleId="PTble" w:customStyle="1">
    <w:name w:val="PTble"/>
    <w:basedOn w:val="Normal"/>
    <w:link w:val="PTbleChar"/>
    <w:rsid w:val="00922392"/>
    <w:pPr>
      <w:spacing w:after="0"/>
    </w:pPr>
    <w:rPr>
      <w:lang w:val="en-US"/>
    </w:rPr>
  </w:style>
  <w:style w:type="character" w:styleId="PB2Char" w:customStyle="1">
    <w:name w:val="PB2 Char"/>
    <w:basedOn w:val="PB1Char"/>
    <w:link w:val="PB2"/>
    <w:rsid w:val="00697B23"/>
    <w:rPr>
      <w:szCs w:val="22"/>
      <w:lang w:val="vi-VN"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hAnsi="Tahoma" w:eastAsia="MS Mincho"/>
      <w:szCs w:val="20"/>
      <w:lang w:val="en-US"/>
    </w:rPr>
  </w:style>
  <w:style w:type="character" w:styleId="PTbleChar" w:customStyle="1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styleId="CommentTextChar" w:customStyle="1">
    <w:name w:val="Comment Text Char"/>
    <w:basedOn w:val="DefaultParagraphFont"/>
    <w:link w:val="CommentText"/>
    <w:semiHidden/>
    <w:rsid w:val="005E64CE"/>
    <w:rPr>
      <w:rFonts w:ascii="Tahoma" w:hAnsi="Tahoma" w:eastAsia="MS Mincho"/>
      <w:lang w:val="en-US" w:eastAsia="en-US"/>
    </w:rPr>
  </w:style>
  <w:style w:type="paragraph" w:styleId="Footer">
    <w:name w:val="footer"/>
    <w:basedOn w:val="Normal"/>
    <w:link w:val="FooterChar"/>
    <w:uiPriority w:val="99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hAnsi="Tahoma" w:eastAsia="MS Mincho"/>
      <w:szCs w:val="20"/>
      <w:lang w:val="en-US"/>
    </w:rPr>
  </w:style>
  <w:style w:type="character" w:styleId="FooterChar" w:customStyle="1">
    <w:name w:val="Footer Char"/>
    <w:basedOn w:val="DefaultParagraphFont"/>
    <w:link w:val="Footer"/>
    <w:uiPriority w:val="99"/>
    <w:rsid w:val="005E64CE"/>
    <w:rPr>
      <w:rFonts w:ascii="Tahoma" w:hAnsi="Tahoma" w:eastAsia="MS Mincho"/>
      <w:lang w:val="en-US" w:eastAsia="en-US"/>
    </w:rPr>
  </w:style>
  <w:style w:type="paragraph" w:styleId="NormalText" w:customStyle="1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hAnsi="Tahoma" w:eastAsia="MS Mincho" w:cs="Tahoma"/>
      <w:noProof/>
      <w:szCs w:val="24"/>
    </w:rPr>
  </w:style>
  <w:style w:type="paragraph" w:styleId="HeadingLv1" w:customStyle="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hAnsi="Tahoma" w:eastAsia="MS Mincho" w:cs="Tahoma"/>
      <w:b/>
      <w:bCs/>
      <w:noProof/>
      <w:color w:val="6E2500"/>
      <w:szCs w:val="24"/>
      <w:lang w:val="en-US"/>
    </w:rPr>
  </w:style>
  <w:style w:type="paragraph" w:styleId="HeadingLv2" w:customStyle="1">
    <w:name w:val="Heading Lv2"/>
    <w:basedOn w:val="HeadingLv1"/>
    <w:autoRedefine/>
    <w:rsid w:val="005E64CE"/>
    <w:rPr>
      <w:bCs w:val="0"/>
      <w:color w:val="008000"/>
    </w:rPr>
  </w:style>
  <w:style w:type="paragraph" w:styleId="Bang" w:customStyle="1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hAnsi="Tahoma" w:eastAsia="MS Mincho" w:cs="Tahoma"/>
      <w:bCs/>
      <w:noProof/>
      <w:color w:val="000000"/>
      <w:szCs w:val="20"/>
      <w:lang w:val="en-US"/>
    </w:rPr>
  </w:style>
  <w:style w:type="paragraph" w:styleId="Header">
    <w:name w:val="header"/>
    <w:aliases w:val="Chapter Name"/>
    <w:basedOn w:val="Normal"/>
    <w:link w:val="HeaderChar"/>
    <w:uiPriority w:val="99"/>
    <w:unhideWhenUsed/>
    <w:rsid w:val="00DA3871"/>
    <w:pPr>
      <w:tabs>
        <w:tab w:val="center" w:pos="4513"/>
        <w:tab w:val="right" w:pos="9026"/>
      </w:tabs>
    </w:pPr>
  </w:style>
  <w:style w:type="character" w:styleId="HeaderChar" w:customStyle="1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styleId="HeadingBig" w:customStyle="1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hAnsi="Swis721 BlkEx BT" w:eastAsia="Times New Roman"/>
      <w:b/>
      <w:bCs/>
      <w:i/>
      <w:iCs/>
      <w:color w:val="6E2500"/>
      <w:spacing w:val="30"/>
      <w:sz w:val="40"/>
      <w:szCs w:val="32"/>
      <w:lang w:val="en-US"/>
    </w:rPr>
  </w:style>
  <w:style w:type="paragraph" w:styleId="NormalH" w:customStyle="1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Cs w:val="24"/>
      <w:lang w:val="en-US"/>
    </w:rPr>
  </w:style>
  <w:style w:type="paragraph" w:styleId="Bangheader" w:customStyle="1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hAnsi="Arial" w:eastAsia="MS Mincho" w:cs="Tahoma"/>
      <w:b/>
      <w:iCs/>
      <w:sz w:val="16"/>
      <w:szCs w:val="16"/>
      <w:lang w:val="en-US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F70F7"/>
    <w:rPr>
      <w:rFonts w:ascii="Calibri" w:hAnsi="Calibri" w:eastAsia="Times New Roman" w:cs="Times New Roman"/>
      <w:sz w:val="24"/>
      <w:szCs w:val="24"/>
      <w:lang w:val="vi-VN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BE773D"/>
    <w:rPr>
      <w:rFonts w:asciiTheme="majorHAnsi" w:hAnsiTheme="majorHAnsi" w:eastAsiaTheme="majorEastAsia" w:cstheme="majorBidi"/>
      <w:color w:val="1F4D78" w:themeColor="accent1" w:themeShade="7F"/>
      <w:sz w:val="24"/>
      <w:szCs w:val="24"/>
      <w:lang w:val="vi-VN"/>
    </w:rPr>
  </w:style>
  <w:style w:type="paragraph" w:styleId="FACode" w:customStyle="1">
    <w:name w:val="FA_Code"/>
    <w:basedOn w:val="Normal"/>
    <w:link w:val="FACodeChar"/>
    <w:rsid w:val="00933C7A"/>
    <w:pPr>
      <w:numPr>
        <w:numId w:val="4"/>
      </w:numPr>
      <w:shd w:val="clear" w:color="auto" w:fill="1E1E1E"/>
      <w:spacing w:after="0" w:line="285" w:lineRule="atLeast"/>
    </w:pPr>
    <w:rPr>
      <w:rFonts w:ascii="Consolas" w:hAnsi="Consolas" w:eastAsia="Times New Roman"/>
      <w:color w:val="D9D9D9" w:themeColor="background1" w:themeShade="D9"/>
      <w:sz w:val="18"/>
      <w:szCs w:val="21"/>
      <w:lang w:val="en-US"/>
    </w:rPr>
  </w:style>
  <w:style w:type="paragraph" w:styleId="FACode2" w:customStyle="1">
    <w:name w:val="FA_Code2"/>
    <w:basedOn w:val="Normal"/>
    <w:link w:val="FACode2Char"/>
    <w:rsid w:val="00714949"/>
    <w:pPr>
      <w:numPr>
        <w:numId w:val="5"/>
      </w:num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262626" w:themeColor="text1" w:themeTint="D9"/>
      <w:sz w:val="18"/>
      <w:szCs w:val="24"/>
      <w:lang w:val="en-US"/>
    </w:rPr>
  </w:style>
  <w:style w:type="character" w:styleId="FACodeChar" w:customStyle="1">
    <w:name w:val="FA_Code Char"/>
    <w:basedOn w:val="DefaultParagraphFont"/>
    <w:link w:val="FACode"/>
    <w:rsid w:val="00933C7A"/>
    <w:rPr>
      <w:rFonts w:ascii="Consolas" w:hAnsi="Consolas" w:eastAsia="Times New Roman"/>
      <w:color w:val="D9D9D9" w:themeColor="background1" w:themeShade="D9"/>
      <w:sz w:val="18"/>
      <w:szCs w:val="21"/>
      <w:shd w:val="clear" w:color="auto" w:fill="1E1E1E"/>
    </w:rPr>
  </w:style>
  <w:style w:type="character" w:styleId="CommentReference">
    <w:name w:val="annotation reference"/>
    <w:basedOn w:val="DefaultParagraphFont"/>
    <w:uiPriority w:val="99"/>
    <w:semiHidden/>
    <w:unhideWhenUsed/>
    <w:rsid w:val="00141777"/>
    <w:rPr>
      <w:sz w:val="16"/>
      <w:szCs w:val="16"/>
    </w:rPr>
  </w:style>
  <w:style w:type="character" w:styleId="FACode2Char" w:customStyle="1">
    <w:name w:val="FA_Code2 Char"/>
    <w:basedOn w:val="DefaultParagraphFont"/>
    <w:link w:val="FACode2"/>
    <w:rsid w:val="00714949"/>
    <w:rPr>
      <w:rFonts w:ascii="Consolas" w:hAnsi="Consolas" w:cs="Consolas"/>
      <w:color w:val="262626" w:themeColor="text1" w:themeTint="D9"/>
      <w:sz w:val="18"/>
      <w:szCs w:val="24"/>
      <w:shd w:val="clear" w:color="auto" w:fill="D9D9D9" w:themeFill="background1" w:themeFillShade="D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1777"/>
    <w:pPr>
      <w:spacing w:before="0" w:after="200" w:line="240" w:lineRule="auto"/>
      <w:ind w:left="0"/>
    </w:pPr>
    <w:rPr>
      <w:rFonts w:ascii="Arial" w:hAnsi="Arial" w:eastAsia="Arial"/>
      <w:b/>
      <w:bCs/>
      <w:lang w:val="vi-VN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41777"/>
    <w:rPr>
      <w:rFonts w:ascii="Tahoma" w:hAnsi="Tahoma" w:eastAsia="MS Mincho"/>
      <w:b/>
      <w:bCs/>
      <w:lang w:val="vi-VN" w:eastAsia="en-US"/>
    </w:rPr>
  </w:style>
  <w:style w:type="paragraph" w:styleId="FALev3" w:customStyle="1">
    <w:name w:val="FA_Lev3"/>
    <w:basedOn w:val="Normal"/>
    <w:link w:val="FALev3Char"/>
    <w:qFormat/>
    <w:rsid w:val="00E63072"/>
    <w:rPr>
      <w:rFonts w:cs="Arial"/>
      <w:b/>
      <w:sz w:val="24"/>
      <w:szCs w:val="20"/>
      <w:u w:val="single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94847"/>
    <w:pPr>
      <w:spacing w:after="100"/>
      <w:ind w:left="440"/>
    </w:pPr>
  </w:style>
  <w:style w:type="character" w:styleId="FALev3Char" w:customStyle="1">
    <w:name w:val="FA_Lev3 Char"/>
    <w:basedOn w:val="DefaultParagraphFont"/>
    <w:link w:val="FALev3"/>
    <w:rsid w:val="00E63072"/>
    <w:rPr>
      <w:rFonts w:cs="Arial"/>
      <w:b/>
      <w:sz w:val="24"/>
      <w:u w:val="single"/>
    </w:rPr>
  </w:style>
  <w:style w:type="paragraph" w:styleId="NormalWeb">
    <w:name w:val="Normal (Web)"/>
    <w:basedOn w:val="Normal"/>
    <w:uiPriority w:val="99"/>
    <w:unhideWhenUsed/>
    <w:rsid w:val="007A2888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07F34"/>
    <w:rPr>
      <w:color w:val="954F72" w:themeColor="followedHyperlink"/>
      <w:u w:val="single"/>
    </w:rPr>
  </w:style>
  <w:style w:type="character" w:styleId="sr-only" w:customStyle="1">
    <w:name w:val="sr-only"/>
    <w:basedOn w:val="DefaultParagraphFont"/>
    <w:rsid w:val="00A07F34"/>
  </w:style>
  <w:style w:type="paragraph" w:styleId="FALev2" w:customStyle="1">
    <w:name w:val="FA_Lev2"/>
    <w:basedOn w:val="Heading2"/>
    <w:qFormat/>
    <w:rsid w:val="00C80FAA"/>
    <w:pPr>
      <w:outlineLvl w:val="9"/>
    </w:pPr>
    <w:rPr>
      <w:rFonts w:ascii="Arial" w:hAnsi="Arial" w:cs="Arial"/>
      <w:color w:val="auto"/>
      <w:lang w:val="en-US"/>
    </w:rPr>
  </w:style>
  <w:style w:type="paragraph" w:styleId="NoSpacing">
    <w:name w:val="No Spacing"/>
    <w:uiPriority w:val="1"/>
    <w:qFormat/>
    <w:rsid w:val="00203404"/>
    <w:pPr>
      <w:pBdr>
        <w:top w:val="double" w:color="FF0000" w:sz="4" w:space="1"/>
        <w:left w:val="double" w:color="FF0000" w:sz="4" w:space="4"/>
        <w:bottom w:val="double" w:color="FF0000" w:sz="4" w:space="1"/>
        <w:right w:val="double" w:color="FF0000" w:sz="4" w:space="4"/>
      </w:pBdr>
      <w:spacing w:line="276" w:lineRule="auto"/>
    </w:pPr>
    <w:rPr>
      <w:szCs w:val="22"/>
      <w:lang w:val="vi-VN"/>
    </w:rPr>
  </w:style>
  <w:style w:type="character" w:styleId="HTMLCode">
    <w:name w:val="HTML Code"/>
    <w:basedOn w:val="DefaultParagraphFont"/>
    <w:uiPriority w:val="99"/>
    <w:semiHidden/>
    <w:unhideWhenUsed/>
    <w:rsid w:val="00C56DE8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6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56DE8"/>
    <w:rPr>
      <w:rFonts w:ascii="Courier New" w:hAnsi="Courier New" w:eastAsia="Times New Roman" w:cs="Courier New"/>
    </w:rPr>
  </w:style>
  <w:style w:type="character" w:styleId="nt" w:customStyle="1">
    <w:name w:val="nt"/>
    <w:basedOn w:val="DefaultParagraphFont"/>
    <w:rsid w:val="002477BF"/>
  </w:style>
  <w:style w:type="paragraph" w:styleId="Title">
    <w:name w:val="Title"/>
    <w:basedOn w:val="Normal"/>
    <w:next w:val="Normal"/>
    <w:link w:val="TitleChar"/>
    <w:uiPriority w:val="10"/>
    <w:qFormat/>
    <w:rsid w:val="00D2559C"/>
    <w:pPr>
      <w:spacing w:after="0" w:line="240" w:lineRule="auto"/>
      <w:ind w:firstLine="720"/>
      <w:contextualSpacing/>
      <w:jc w:val="center"/>
    </w:pPr>
    <w:rPr>
      <w:rFonts w:ascii="Times New Roman" w:hAnsi="Times New Roman" w:eastAsiaTheme="majorEastAsia" w:cstheme="majorBidi"/>
      <w:b/>
      <w:spacing w:val="-10"/>
      <w:kern w:val="28"/>
      <w:sz w:val="32"/>
      <w:szCs w:val="56"/>
      <w:lang w:val="en-US" w:eastAsia="ja-JP"/>
    </w:rPr>
  </w:style>
  <w:style w:type="character" w:styleId="TitleChar" w:customStyle="1">
    <w:name w:val="Title Char"/>
    <w:basedOn w:val="DefaultParagraphFont"/>
    <w:link w:val="Title"/>
    <w:uiPriority w:val="10"/>
    <w:rsid w:val="00D2559C"/>
    <w:rPr>
      <w:rFonts w:ascii="Times New Roman" w:hAnsi="Times New Roman" w:eastAsiaTheme="majorEastAsia" w:cstheme="majorBidi"/>
      <w:b/>
      <w:spacing w:val="-10"/>
      <w:kern w:val="28"/>
      <w:sz w:val="32"/>
      <w:szCs w:val="56"/>
      <w:lang w:eastAsia="ja-JP"/>
    </w:rPr>
  </w:style>
  <w:style w:type="character" w:styleId="Strong">
    <w:name w:val="Strong"/>
    <w:basedOn w:val="DefaultParagraphFont"/>
    <w:uiPriority w:val="22"/>
    <w:qFormat/>
    <w:rsid w:val="00203404"/>
    <w:rPr>
      <w:b/>
      <w:bCs/>
    </w:rPr>
  </w:style>
  <w:style w:type="character" w:styleId="l" w:customStyle="1">
    <w:name w:val="l"/>
    <w:basedOn w:val="DefaultParagraphFont"/>
    <w:rsid w:val="00203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https://docs.docker.com/network/network-tutorial-overlay/" TargetMode="External" Id="rId13" /><Relationship Type="http://schemas.openxmlformats.org/officeDocument/2006/relationships/hyperlink" Target="https://docs.docker.com/samples/wordpress/" TargetMode="External" Id="rId18" /><Relationship Type="http://schemas.openxmlformats.org/officeDocument/2006/relationships/footer" Target="footer1.xml" Id="rId26" /><Relationship Type="http://schemas.openxmlformats.org/officeDocument/2006/relationships/styles" Target="styles.xml" Id="rId3" /><Relationship Type="http://schemas.openxmlformats.org/officeDocument/2006/relationships/hyperlink" Target="https://docs.docker.com/engine/swarm/services/" TargetMode="External" Id="rId21" /><Relationship Type="http://schemas.openxmlformats.org/officeDocument/2006/relationships/endnotes" Target="endnotes.xml" Id="rId7" /><Relationship Type="http://schemas.openxmlformats.org/officeDocument/2006/relationships/hyperlink" Target="https://docs.docker.com/network/network-tutorial-host/" TargetMode="External" Id="rId12" /><Relationship Type="http://schemas.openxmlformats.org/officeDocument/2006/relationships/hyperlink" Target="https://docs.docker.com/storage/storagedriver/device-mapper-driver/" TargetMode="External" Id="rId17" /><Relationship Type="http://schemas.openxmlformats.org/officeDocument/2006/relationships/header" Target="header1.xml" Id="rId25" /><Relationship Type="http://schemas.openxmlformats.org/officeDocument/2006/relationships/numbering" Target="numbering.xml" Id="rId2" /><Relationship Type="http://schemas.openxmlformats.org/officeDocument/2006/relationships/hyperlink" Target="https://www.tutorialspoint.com/docker/docker_storage.htm" TargetMode="External" Id="rId16" /><Relationship Type="http://schemas.openxmlformats.org/officeDocument/2006/relationships/hyperlink" Target="https://docs.docker.com/engine/swarm/manage-nodes/" TargetMode="External" Id="rId20" /><Relationship Type="http://schemas.openxmlformats.org/officeDocument/2006/relationships/customXml" Target="../customXml/item2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s://docs.docker.com/engine/swarm/ingress/" TargetMode="External" Id="rId24" /><Relationship Type="http://schemas.openxmlformats.org/officeDocument/2006/relationships/webSettings" Target="webSettings.xml" Id="rId5" /><Relationship Type="http://schemas.openxmlformats.org/officeDocument/2006/relationships/hyperlink" Target="https://training.play-with-docker.com/docker-volumes/" TargetMode="External" Id="rId15" /><Relationship Type="http://schemas.openxmlformats.org/officeDocument/2006/relationships/hyperlink" Target="https://docs.docker.com/engine/swarm/secrets/" TargetMode="External" Id="rId23" /><Relationship Type="http://schemas.openxmlformats.org/officeDocument/2006/relationships/theme" Target="theme/theme1.xml" Id="rId28" /><Relationship Type="http://schemas.openxmlformats.org/officeDocument/2006/relationships/hyperlink" Target="https://docs.docker.com/engine/install/ubuntu/" TargetMode="External" Id="rId10" /><Relationship Type="http://schemas.openxmlformats.org/officeDocument/2006/relationships/hyperlink" Target="https://docs.docker.com/samples/postgresql_service/" TargetMode="External" Id="rId19" /><Relationship Type="http://schemas.openxmlformats.org/officeDocument/2006/relationships/customXml" Target="../customXml/item4.xml" Id="rId31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yperlink" Target="https://docs.docker.com/network/network-tutorial-macvlan/" TargetMode="External" Id="rId14" /><Relationship Type="http://schemas.openxmlformats.org/officeDocument/2006/relationships/hyperlink" Target="https://docs.docker.com/engine/swarm/secrets/" TargetMode="External" Id="rId22" /><Relationship Type="http://schemas.openxmlformats.org/officeDocument/2006/relationships/fontTable" Target="fontTable.xml" Id="rId27" /><Relationship Type="http://schemas.openxmlformats.org/officeDocument/2006/relationships/customXml" Target="../customXml/item3.xml" Id="rId30" /><Relationship Type="http://schemas.openxmlformats.org/officeDocument/2006/relationships/hyperlink" Target="https://docs.docker.com/desktop/windows/install/" TargetMode="External" Id="R40efa749d8ae43bf" /><Relationship Type="http://schemas.openxmlformats.org/officeDocument/2006/relationships/glossaryDocument" Target="glossary/document.xml" Id="Rfa78f08113a64f5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2.Template\2.Content\Template_Training%20Assignments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bf34b-498f-433b-a70e-8560201b76f2}"/>
      </w:docPartPr>
      <w:docPartBody>
        <w:p w14:paraId="23A365A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B9ABB2282784585A51FCBF6F21A0D" ma:contentTypeVersion="13" ma:contentTypeDescription="Create a new document." ma:contentTypeScope="" ma:versionID="ad2b14e48f158dc7b55aeee0bbf50516">
  <xsd:schema xmlns:xsd="http://www.w3.org/2001/XMLSchema" xmlns:xs="http://www.w3.org/2001/XMLSchema" xmlns:p="http://schemas.microsoft.com/office/2006/metadata/properties" xmlns:ns2="9b1655d6-7593-4f35-9d6f-67321bdb4b93" xmlns:ns3="42ee02e5-af45-4a47-a0b2-039bc5551232" targetNamespace="http://schemas.microsoft.com/office/2006/metadata/properties" ma:root="true" ma:fieldsID="ae86c2e55b89f20a8858fce9ef812629" ns2:_="" ns3:_="">
    <xsd:import namespace="9b1655d6-7593-4f35-9d6f-67321bdb4b93"/>
    <xsd:import namespace="42ee02e5-af45-4a47-a0b2-039bc55512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655d6-7593-4f35-9d6f-67321bdb4b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77c6b4b-4890-4148-aeed-596d0889c44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e02e5-af45-4a47-a0b2-039bc55512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655dec55-0d18-4cd2-a958-cf479098b8c3}" ma:internalName="TaxCatchAll" ma:showField="CatchAllData" ma:web="42ee02e5-af45-4a47-a0b2-039bc555123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1655d6-7593-4f35-9d6f-67321bdb4b93">
      <Terms xmlns="http://schemas.microsoft.com/office/infopath/2007/PartnerControls"/>
    </lcf76f155ced4ddcb4097134ff3c332f>
    <TaxCatchAll xmlns="42ee02e5-af45-4a47-a0b2-039bc5551232" xsi:nil="true"/>
  </documentManagement>
</p:properties>
</file>

<file path=customXml/itemProps1.xml><?xml version="1.0" encoding="utf-8"?>
<ds:datastoreItem xmlns:ds="http://schemas.openxmlformats.org/officeDocument/2006/customXml" ds:itemID="{3C3C4C81-4FA5-4665-B44D-F7E713FAEBE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1F8C2D-FEE5-4927-9AF3-15215EFE4E56}"/>
</file>

<file path=customXml/itemProps3.xml><?xml version="1.0" encoding="utf-8"?>
<ds:datastoreItem xmlns:ds="http://schemas.openxmlformats.org/officeDocument/2006/customXml" ds:itemID="{1665E41C-679D-4D6E-B297-465F91A427D2}"/>
</file>

<file path=customXml/itemProps4.xml><?xml version="1.0" encoding="utf-8"?>
<ds:datastoreItem xmlns:ds="http://schemas.openxmlformats.org/officeDocument/2006/customXml" ds:itemID="{2007B795-46E7-4397-94D4-04BECA4ADD0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Template_Training Assignments.dotx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1/1</dc:subject>
  <dc:creator>Nguyen Thi Dieu (FA.TOD)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hasirotn</cp:lastModifiedBy>
  <cp:revision>673</cp:revision>
  <cp:lastPrinted>2010-11-26T02:45:00Z</cp:lastPrinted>
  <dcterms:created xsi:type="dcterms:W3CDTF">2019-06-26T16:09:00Z</dcterms:created>
  <dcterms:modified xsi:type="dcterms:W3CDTF">2023-09-19T13:42:31Z</dcterms:modified>
  <cp:category>Template</cp:category>
  <cp:contentStatus>20/11/2012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0x010100C2847DC6746C624DA076054CC14B56BE</vt:lpwstr>
  </property>
  <property fmtid="{D5CDD505-2E9C-101B-9397-08002B2CF9AE}" pid="3" name="Order">
    <vt:r8>22345800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